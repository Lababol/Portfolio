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9832" w14:textId="77777777" w:rsidR="00407B3F" w:rsidRDefault="00407B3F" w:rsidP="00BB6070"/>
    <w:tbl>
      <w:tblPr>
        <w:tblW w:w="935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3"/>
        <w:gridCol w:w="37"/>
        <w:gridCol w:w="304"/>
        <w:gridCol w:w="20"/>
        <w:gridCol w:w="36"/>
        <w:gridCol w:w="2250"/>
        <w:gridCol w:w="4836"/>
        <w:gridCol w:w="14"/>
        <w:gridCol w:w="9"/>
      </w:tblGrid>
      <w:tr w:rsidR="004326C9" w14:paraId="25F72FD3" w14:textId="77777777" w:rsidTr="00B125B8">
        <w:trPr>
          <w:gridAfter w:val="1"/>
          <w:wAfter w:w="9" w:type="dxa"/>
          <w:trHeight w:val="315"/>
        </w:trPr>
        <w:tc>
          <w:tcPr>
            <w:tcW w:w="2250" w:type="dxa"/>
            <w:gridSpan w:val="5"/>
            <w:tcBorders>
              <w:bottom w:val="single" w:sz="4" w:space="0" w:color="auto"/>
            </w:tcBorders>
          </w:tcPr>
          <w:p w14:paraId="620B5F4C" w14:textId="5F210746" w:rsidR="004326C9" w:rsidRDefault="005C0A51" w:rsidP="00230261">
            <w:r>
              <w:t>+639945781489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953DC18" w14:textId="63C4A974" w:rsidR="004326C9" w:rsidRDefault="005C0A51" w:rsidP="00230261">
            <w:r>
              <w:t>Binangonan, Rizal</w:t>
            </w:r>
            <w:r w:rsidR="00A62F56" w:rsidRPr="00B10F35">
              <w:t xml:space="preserve"> </w:t>
            </w:r>
          </w:p>
        </w:tc>
        <w:tc>
          <w:tcPr>
            <w:tcW w:w="4850" w:type="dxa"/>
            <w:gridSpan w:val="2"/>
            <w:tcBorders>
              <w:bottom w:val="single" w:sz="4" w:space="0" w:color="auto"/>
            </w:tcBorders>
          </w:tcPr>
          <w:p w14:paraId="512F7DBA" w14:textId="0EAEFBE9" w:rsidR="004326C9" w:rsidRDefault="005C0A51" w:rsidP="00230261">
            <w:r>
              <w:t>lababolpatatas@gmail.com</w:t>
            </w:r>
          </w:p>
        </w:tc>
      </w:tr>
      <w:tr w:rsidR="00657425" w14:paraId="6DD920BE" w14:textId="77777777" w:rsidTr="00B125B8">
        <w:trPr>
          <w:gridAfter w:val="2"/>
          <w:wAfter w:w="23" w:type="dxa"/>
          <w:trHeight w:val="107"/>
        </w:trPr>
        <w:tc>
          <w:tcPr>
            <w:tcW w:w="9336" w:type="dxa"/>
            <w:gridSpan w:val="7"/>
            <w:tcBorders>
              <w:top w:val="single" w:sz="4" w:space="0" w:color="auto"/>
            </w:tcBorders>
          </w:tcPr>
          <w:p w14:paraId="16F270AB" w14:textId="77777777" w:rsidR="00657425" w:rsidRPr="00B10F35" w:rsidRDefault="00657425" w:rsidP="00BB6070"/>
        </w:tc>
      </w:tr>
      <w:tr w:rsidR="00657425" w14:paraId="2C4D9456" w14:textId="77777777" w:rsidTr="00B125B8">
        <w:trPr>
          <w:gridAfter w:val="2"/>
          <w:wAfter w:w="23" w:type="dxa"/>
          <w:trHeight w:val="1755"/>
        </w:trPr>
        <w:tc>
          <w:tcPr>
            <w:tcW w:w="9336" w:type="dxa"/>
            <w:gridSpan w:val="7"/>
            <w:vAlign w:val="center"/>
          </w:tcPr>
          <w:p w14:paraId="3DCA03F2" w14:textId="755AF551" w:rsidR="00657425" w:rsidRDefault="005C0A51" w:rsidP="00EA2C19">
            <w:pPr>
              <w:pStyle w:val="Name"/>
            </w:pPr>
            <w:r>
              <w:t>Mark James C. Cequeña</w:t>
            </w:r>
          </w:p>
          <w:p w14:paraId="0A063C8D" w14:textId="3A640F72" w:rsidR="00657425" w:rsidRPr="00B10F35" w:rsidRDefault="005C0A51" w:rsidP="005718A0">
            <w:pPr>
              <w:pStyle w:val="Professionaltitle"/>
            </w:pPr>
            <w:r>
              <w:t>Front-end developer</w:t>
            </w:r>
          </w:p>
        </w:tc>
      </w:tr>
      <w:tr w:rsidR="00EA2C19" w14:paraId="3F96A075" w14:textId="77777777" w:rsidTr="00B125B8">
        <w:trPr>
          <w:gridAfter w:val="2"/>
          <w:wAfter w:w="23" w:type="dxa"/>
          <w:trHeight w:val="80"/>
        </w:trPr>
        <w:tc>
          <w:tcPr>
            <w:tcW w:w="9336" w:type="dxa"/>
            <w:gridSpan w:val="7"/>
            <w:tcBorders>
              <w:bottom w:val="single" w:sz="4" w:space="0" w:color="auto"/>
            </w:tcBorders>
          </w:tcPr>
          <w:p w14:paraId="37407A0A" w14:textId="77777777" w:rsidR="00EA2C19" w:rsidRPr="00B10F35" w:rsidRDefault="00EA2C19" w:rsidP="00BB6070"/>
        </w:tc>
      </w:tr>
      <w:tr w:rsidR="00EA2C19" w14:paraId="7991B5F2" w14:textId="77777777" w:rsidTr="00B125B8">
        <w:trPr>
          <w:gridAfter w:val="2"/>
          <w:wAfter w:w="23" w:type="dxa"/>
          <w:trHeight w:val="305"/>
        </w:trPr>
        <w:tc>
          <w:tcPr>
            <w:tcW w:w="9336" w:type="dxa"/>
            <w:gridSpan w:val="7"/>
            <w:tcBorders>
              <w:top w:val="single" w:sz="4" w:space="0" w:color="auto"/>
            </w:tcBorders>
          </w:tcPr>
          <w:p w14:paraId="109685A5" w14:textId="77777777" w:rsidR="00EA2C19" w:rsidRPr="00B10F35" w:rsidRDefault="00EA2C19" w:rsidP="00BB6070"/>
        </w:tc>
      </w:tr>
      <w:tr w:rsidR="00EA2C19" w14:paraId="10152A40" w14:textId="77777777" w:rsidTr="00B125B8">
        <w:trPr>
          <w:gridAfter w:val="2"/>
          <w:wAfter w:w="23" w:type="dxa"/>
          <w:trHeight w:val="810"/>
        </w:trPr>
        <w:tc>
          <w:tcPr>
            <w:tcW w:w="1890" w:type="dxa"/>
            <w:gridSpan w:val="2"/>
          </w:tcPr>
          <w:p w14:paraId="65FE0F28" w14:textId="728C6BDF" w:rsidR="00EA2C19" w:rsidRPr="00B10F35" w:rsidRDefault="005C0A51" w:rsidP="005718A0">
            <w:pPr>
              <w:pStyle w:val="Heading1"/>
            </w:pPr>
            <w:r>
              <w:t>Introduction</w:t>
            </w:r>
          </w:p>
        </w:tc>
        <w:tc>
          <w:tcPr>
            <w:tcW w:w="360" w:type="dxa"/>
            <w:gridSpan w:val="3"/>
          </w:tcPr>
          <w:p w14:paraId="5E985050" w14:textId="77777777" w:rsidR="00EA2C19" w:rsidRPr="00B10F35" w:rsidRDefault="00EA2C19" w:rsidP="00EA2C19"/>
        </w:tc>
        <w:tc>
          <w:tcPr>
            <w:tcW w:w="7086" w:type="dxa"/>
            <w:gridSpan w:val="2"/>
          </w:tcPr>
          <w:p w14:paraId="144E04A7" w14:textId="583C3EB9" w:rsidR="00EA2C19" w:rsidRPr="00B10F35" w:rsidRDefault="005C0A51" w:rsidP="005718A0">
            <w:r w:rsidRPr="005C0A51">
              <w:t>I am a student at the University of Rizal System (URS) Binangonan Campus 20 Years old, pursuing Bachelor of Science in Information Technology (BSIT). As I hone my skills in programming and web development, I thrive in team environments and value effective communication.</w:t>
            </w:r>
          </w:p>
        </w:tc>
      </w:tr>
      <w:tr w:rsidR="00EA2C19" w14:paraId="3DA41EB8" w14:textId="77777777" w:rsidTr="00B125B8">
        <w:trPr>
          <w:gridAfter w:val="2"/>
          <w:wAfter w:w="23" w:type="dxa"/>
          <w:trHeight w:val="288"/>
        </w:trPr>
        <w:tc>
          <w:tcPr>
            <w:tcW w:w="1890" w:type="dxa"/>
            <w:gridSpan w:val="2"/>
          </w:tcPr>
          <w:p w14:paraId="170299D7" w14:textId="77777777" w:rsidR="00EA2C19" w:rsidRDefault="00EA2C19" w:rsidP="00EA2C19"/>
        </w:tc>
        <w:tc>
          <w:tcPr>
            <w:tcW w:w="360" w:type="dxa"/>
            <w:gridSpan w:val="3"/>
          </w:tcPr>
          <w:p w14:paraId="59D4969C" w14:textId="77777777" w:rsidR="00EA2C19" w:rsidRPr="00B10F35" w:rsidRDefault="00EA2C19" w:rsidP="00EA2C19"/>
        </w:tc>
        <w:tc>
          <w:tcPr>
            <w:tcW w:w="7086" w:type="dxa"/>
            <w:gridSpan w:val="2"/>
            <w:tcBorders>
              <w:bottom w:val="single" w:sz="4" w:space="0" w:color="auto"/>
            </w:tcBorders>
          </w:tcPr>
          <w:p w14:paraId="4BA2BFC7" w14:textId="77777777" w:rsidR="00EA2C19" w:rsidRDefault="00EA2C19" w:rsidP="00EA2C19"/>
        </w:tc>
      </w:tr>
      <w:tr w:rsidR="00EA2C19" w14:paraId="7D4A5434" w14:textId="77777777" w:rsidTr="00B125B8">
        <w:trPr>
          <w:gridAfter w:val="2"/>
          <w:wAfter w:w="23" w:type="dxa"/>
          <w:trHeight w:val="350"/>
        </w:trPr>
        <w:tc>
          <w:tcPr>
            <w:tcW w:w="1890" w:type="dxa"/>
            <w:gridSpan w:val="2"/>
          </w:tcPr>
          <w:p w14:paraId="5C3B421F" w14:textId="77777777" w:rsidR="00EA2C19" w:rsidRDefault="00EA2C19" w:rsidP="00EA2C19"/>
        </w:tc>
        <w:tc>
          <w:tcPr>
            <w:tcW w:w="360" w:type="dxa"/>
            <w:gridSpan w:val="3"/>
          </w:tcPr>
          <w:p w14:paraId="686491D3" w14:textId="77777777" w:rsidR="00EA2C19" w:rsidRPr="00B10F35" w:rsidRDefault="00EA2C19" w:rsidP="00EA2C19"/>
        </w:tc>
        <w:tc>
          <w:tcPr>
            <w:tcW w:w="7086" w:type="dxa"/>
            <w:gridSpan w:val="2"/>
            <w:tcBorders>
              <w:top w:val="single" w:sz="4" w:space="0" w:color="auto"/>
            </w:tcBorders>
          </w:tcPr>
          <w:p w14:paraId="753B4170" w14:textId="77777777" w:rsidR="00EA2C19" w:rsidRDefault="00EA2C19" w:rsidP="00EA2C19"/>
        </w:tc>
      </w:tr>
      <w:tr w:rsidR="00EA2C19" w14:paraId="6083B87D" w14:textId="77777777" w:rsidTr="00B125B8">
        <w:trPr>
          <w:gridAfter w:val="1"/>
          <w:wAfter w:w="9" w:type="dxa"/>
          <w:trHeight w:val="1260"/>
        </w:trPr>
        <w:tc>
          <w:tcPr>
            <w:tcW w:w="1890" w:type="dxa"/>
            <w:gridSpan w:val="2"/>
          </w:tcPr>
          <w:p w14:paraId="278D4C19" w14:textId="77777777" w:rsidR="00EA2C19" w:rsidRDefault="0012593D" w:rsidP="005718A0">
            <w:pPr>
              <w:pStyle w:val="Heading1"/>
            </w:pPr>
            <w:sdt>
              <w:sdtPr>
                <w:id w:val="-632100731"/>
                <w:placeholder>
                  <w:docPart w:val="A8F01031B5B04BFC87B0A9236CA0226D"/>
                </w:placeholder>
                <w:temporary/>
                <w:showingPlcHdr/>
                <w15:appearance w15:val="hidden"/>
              </w:sdtPr>
              <w:sdtEndPr/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360" w:type="dxa"/>
            <w:gridSpan w:val="3"/>
          </w:tcPr>
          <w:p w14:paraId="72AD22A3" w14:textId="77777777" w:rsidR="00EA2C19" w:rsidRPr="00B10F35" w:rsidRDefault="00EA2C19" w:rsidP="00EA2C19"/>
        </w:tc>
        <w:tc>
          <w:tcPr>
            <w:tcW w:w="2250" w:type="dxa"/>
          </w:tcPr>
          <w:p w14:paraId="7716B2F5" w14:textId="11ECD7DA" w:rsidR="00EA2C19" w:rsidRDefault="005C0A51" w:rsidP="005718A0">
            <w:r>
              <w:t>2023-Present</w:t>
            </w:r>
          </w:p>
        </w:tc>
        <w:tc>
          <w:tcPr>
            <w:tcW w:w="4850" w:type="dxa"/>
            <w:gridSpan w:val="2"/>
          </w:tcPr>
          <w:p w14:paraId="3CDC6900" w14:textId="0FE6150A" w:rsidR="00EA2C19" w:rsidRDefault="005C0A51" w:rsidP="00EA2C19">
            <w:pPr>
              <w:pStyle w:val="Heading2"/>
            </w:pPr>
            <w:r>
              <w:t>University of Rizal System</w:t>
            </w:r>
          </w:p>
          <w:p w14:paraId="6EB4F28C" w14:textId="13526B05" w:rsidR="00EA2C19" w:rsidRPr="001B07CC" w:rsidRDefault="005C0A51" w:rsidP="005718A0">
            <w:pPr>
              <w:pStyle w:val="Heading2"/>
            </w:pPr>
            <w:r>
              <w:t>BS in Information Technology</w:t>
            </w:r>
          </w:p>
          <w:p w14:paraId="69258C49" w14:textId="59D13504" w:rsidR="00EA2C19" w:rsidRDefault="00EA2C19" w:rsidP="00E566CF"/>
        </w:tc>
      </w:tr>
      <w:tr w:rsidR="00AA1202" w14:paraId="0ED6CDBB" w14:textId="77777777" w:rsidTr="00B125B8">
        <w:trPr>
          <w:gridAfter w:val="2"/>
          <w:wAfter w:w="23" w:type="dxa"/>
          <w:trHeight w:val="58"/>
        </w:trPr>
        <w:tc>
          <w:tcPr>
            <w:tcW w:w="1890" w:type="dxa"/>
            <w:gridSpan w:val="2"/>
          </w:tcPr>
          <w:p w14:paraId="4C7A5EF3" w14:textId="77777777" w:rsidR="00AA1202" w:rsidRDefault="00AA1202" w:rsidP="00AA1202"/>
        </w:tc>
        <w:tc>
          <w:tcPr>
            <w:tcW w:w="360" w:type="dxa"/>
            <w:gridSpan w:val="3"/>
          </w:tcPr>
          <w:p w14:paraId="0D996D57" w14:textId="77777777" w:rsidR="00AA1202" w:rsidRPr="00B10F35" w:rsidRDefault="00AA1202" w:rsidP="00EA2C19"/>
        </w:tc>
        <w:tc>
          <w:tcPr>
            <w:tcW w:w="7086" w:type="dxa"/>
            <w:gridSpan w:val="2"/>
            <w:tcBorders>
              <w:top w:val="single" w:sz="4" w:space="0" w:color="auto"/>
            </w:tcBorders>
          </w:tcPr>
          <w:p w14:paraId="52046D02" w14:textId="77777777" w:rsidR="00AA1202" w:rsidRPr="003B19FB" w:rsidRDefault="00AA1202" w:rsidP="00AA1202"/>
        </w:tc>
      </w:tr>
      <w:tr w:rsidR="00AA1202" w14:paraId="47E72F8F" w14:textId="77777777" w:rsidTr="00B125B8">
        <w:trPr>
          <w:gridAfter w:val="2"/>
          <w:wAfter w:w="23" w:type="dxa"/>
          <w:trHeight w:val="513"/>
        </w:trPr>
        <w:tc>
          <w:tcPr>
            <w:tcW w:w="1890" w:type="dxa"/>
            <w:gridSpan w:val="2"/>
          </w:tcPr>
          <w:p w14:paraId="619F36E7" w14:textId="77777777" w:rsidR="00AA1202" w:rsidRPr="00CB1046" w:rsidRDefault="0012593D" w:rsidP="00533F0B">
            <w:pPr>
              <w:pStyle w:val="Heading1"/>
            </w:pPr>
            <w:sdt>
              <w:sdtPr>
                <w:id w:val="-374772587"/>
                <w:placeholder>
                  <w:docPart w:val="D58F4FF3666740BEA8A469E49CF76191"/>
                </w:placeholder>
                <w:temporary/>
                <w:showingPlcHdr/>
                <w15:appearance w15:val="hidden"/>
              </w:sdtPr>
              <w:sdtEndPr/>
              <w:sdtContent>
                <w:r w:rsidR="00533F0B">
                  <w:t>Honors and awards</w:t>
                </w:r>
              </w:sdtContent>
            </w:sdt>
          </w:p>
        </w:tc>
        <w:tc>
          <w:tcPr>
            <w:tcW w:w="360" w:type="dxa"/>
            <w:gridSpan w:val="3"/>
          </w:tcPr>
          <w:p w14:paraId="340A300F" w14:textId="77777777" w:rsidR="00AA1202" w:rsidRPr="00B10F35" w:rsidRDefault="00AA1202" w:rsidP="00EA2C19"/>
        </w:tc>
        <w:tc>
          <w:tcPr>
            <w:tcW w:w="7086" w:type="dxa"/>
            <w:gridSpan w:val="2"/>
          </w:tcPr>
          <w:p w14:paraId="5C190BD1" w14:textId="77777777" w:rsidR="00533F0B" w:rsidRPr="003B7BCE" w:rsidRDefault="00533F0B" w:rsidP="005C0A51"/>
        </w:tc>
      </w:tr>
      <w:tr w:rsidR="00AA1202" w14:paraId="20046691" w14:textId="77777777" w:rsidTr="00B125B8">
        <w:trPr>
          <w:gridAfter w:val="1"/>
          <w:wAfter w:w="9" w:type="dxa"/>
          <w:trHeight w:val="423"/>
        </w:trPr>
        <w:tc>
          <w:tcPr>
            <w:tcW w:w="1890" w:type="dxa"/>
            <w:gridSpan w:val="2"/>
          </w:tcPr>
          <w:p w14:paraId="0B186A9A" w14:textId="77777777" w:rsidR="00AA1202" w:rsidRPr="00CB1046" w:rsidRDefault="00AA1202" w:rsidP="00AA1202"/>
        </w:tc>
        <w:tc>
          <w:tcPr>
            <w:tcW w:w="360" w:type="dxa"/>
            <w:gridSpan w:val="3"/>
          </w:tcPr>
          <w:p w14:paraId="42BE4DC4" w14:textId="77777777" w:rsidR="00AA1202" w:rsidRPr="00B10F35" w:rsidRDefault="00AA1202" w:rsidP="00EA2C19"/>
        </w:tc>
        <w:tc>
          <w:tcPr>
            <w:tcW w:w="2250" w:type="dxa"/>
          </w:tcPr>
          <w:p w14:paraId="19BA3E68" w14:textId="2B69D541" w:rsidR="00AA1202" w:rsidRPr="00FE0E52" w:rsidRDefault="005C0A51" w:rsidP="00533F0B">
            <w:r>
              <w:t>Dec 2023</w:t>
            </w:r>
          </w:p>
        </w:tc>
        <w:tc>
          <w:tcPr>
            <w:tcW w:w="4850" w:type="dxa"/>
            <w:gridSpan w:val="2"/>
          </w:tcPr>
          <w:p w14:paraId="18F8EC55" w14:textId="1626F36B" w:rsidR="00AA1202" w:rsidRPr="003B19FB" w:rsidRDefault="005C0A51" w:rsidP="00AA1202">
            <w:pPr>
              <w:pStyle w:val="Heading2"/>
            </w:pPr>
            <w:r>
              <w:t>Best Project</w:t>
            </w:r>
          </w:p>
          <w:p w14:paraId="208F3679" w14:textId="3579D67E" w:rsidR="00AA1202" w:rsidRPr="003B19FB" w:rsidRDefault="005C0A51" w:rsidP="00AA1202">
            <w:r>
              <w:t>ITE4: Computer Programming 1</w:t>
            </w:r>
          </w:p>
          <w:p w14:paraId="31297F46" w14:textId="77777777" w:rsidR="00AA1202" w:rsidRPr="003B7BCE" w:rsidRDefault="00AA1202" w:rsidP="00533F0B"/>
        </w:tc>
      </w:tr>
      <w:tr w:rsidR="00AA1202" w14:paraId="6E6ED94A" w14:textId="77777777" w:rsidTr="00B125B8">
        <w:trPr>
          <w:gridAfter w:val="1"/>
          <w:wAfter w:w="9" w:type="dxa"/>
          <w:trHeight w:val="423"/>
        </w:trPr>
        <w:tc>
          <w:tcPr>
            <w:tcW w:w="1890" w:type="dxa"/>
            <w:gridSpan w:val="2"/>
          </w:tcPr>
          <w:p w14:paraId="63DF7CC0" w14:textId="77777777" w:rsidR="00AA1202" w:rsidRPr="00CB1046" w:rsidRDefault="00AA1202" w:rsidP="00AA1202"/>
        </w:tc>
        <w:tc>
          <w:tcPr>
            <w:tcW w:w="360" w:type="dxa"/>
            <w:gridSpan w:val="3"/>
          </w:tcPr>
          <w:p w14:paraId="0FC1B4CF" w14:textId="77777777" w:rsidR="00AA1202" w:rsidRPr="00B10F35" w:rsidRDefault="00AA1202" w:rsidP="00EA2C19"/>
        </w:tc>
        <w:tc>
          <w:tcPr>
            <w:tcW w:w="2250" w:type="dxa"/>
          </w:tcPr>
          <w:p w14:paraId="154221A0" w14:textId="0110A335" w:rsidR="00AA1202" w:rsidRPr="00FE0E52" w:rsidRDefault="004779A2" w:rsidP="00EA2C19">
            <w:r>
              <w:t>April 2024</w:t>
            </w:r>
          </w:p>
        </w:tc>
        <w:tc>
          <w:tcPr>
            <w:tcW w:w="4850" w:type="dxa"/>
            <w:gridSpan w:val="2"/>
          </w:tcPr>
          <w:p w14:paraId="2510A1FC" w14:textId="2399A64C" w:rsidR="00AA1202" w:rsidRPr="003B19FB" w:rsidRDefault="004779A2" w:rsidP="00AA1202">
            <w:pPr>
              <w:pStyle w:val="Heading2"/>
            </w:pPr>
            <w:r>
              <w:t>3rd Place</w:t>
            </w:r>
          </w:p>
          <w:p w14:paraId="0A23167E" w14:textId="51E279D4" w:rsidR="00AA1202" w:rsidRPr="003B19FB" w:rsidRDefault="004779A2" w:rsidP="00AA1202">
            <w:r>
              <w:t>Start-Up Competition</w:t>
            </w:r>
          </w:p>
          <w:p w14:paraId="7F22A05C" w14:textId="77777777" w:rsidR="00AA1202" w:rsidRPr="003B7BCE" w:rsidRDefault="00AA1202" w:rsidP="00533F0B"/>
        </w:tc>
      </w:tr>
      <w:tr w:rsidR="00AA1202" w14:paraId="6B43795A" w14:textId="77777777" w:rsidTr="00B125B8">
        <w:trPr>
          <w:gridAfter w:val="1"/>
          <w:wAfter w:w="9" w:type="dxa"/>
          <w:trHeight w:val="108"/>
        </w:trPr>
        <w:tc>
          <w:tcPr>
            <w:tcW w:w="1890" w:type="dxa"/>
            <w:gridSpan w:val="2"/>
          </w:tcPr>
          <w:p w14:paraId="2D92CD11" w14:textId="77777777" w:rsidR="00AA1202" w:rsidRPr="00CB1046" w:rsidRDefault="00AA1202" w:rsidP="00AA1202"/>
        </w:tc>
        <w:tc>
          <w:tcPr>
            <w:tcW w:w="360" w:type="dxa"/>
            <w:gridSpan w:val="3"/>
          </w:tcPr>
          <w:p w14:paraId="73D1CF47" w14:textId="77777777" w:rsidR="00AA1202" w:rsidRPr="00B10F35" w:rsidRDefault="00AA1202" w:rsidP="00EA2C19"/>
        </w:tc>
        <w:tc>
          <w:tcPr>
            <w:tcW w:w="2250" w:type="dxa"/>
            <w:tcBorders>
              <w:bottom w:val="single" w:sz="4" w:space="0" w:color="auto"/>
            </w:tcBorders>
          </w:tcPr>
          <w:p w14:paraId="5309C948" w14:textId="5CD29D2B" w:rsidR="00AA1202" w:rsidRPr="00FE0E52" w:rsidRDefault="00AA1202" w:rsidP="00EA2C19"/>
        </w:tc>
        <w:tc>
          <w:tcPr>
            <w:tcW w:w="4850" w:type="dxa"/>
            <w:gridSpan w:val="2"/>
            <w:tcBorders>
              <w:bottom w:val="single" w:sz="4" w:space="0" w:color="auto"/>
            </w:tcBorders>
          </w:tcPr>
          <w:p w14:paraId="71F55179" w14:textId="77777777" w:rsidR="003A116D" w:rsidRPr="003B7BCE" w:rsidRDefault="003A116D" w:rsidP="00AA1202"/>
        </w:tc>
      </w:tr>
      <w:tr w:rsidR="004779A2" w14:paraId="434AA4E0" w14:textId="77777777" w:rsidTr="00B125B8">
        <w:tc>
          <w:tcPr>
            <w:tcW w:w="1853" w:type="dxa"/>
          </w:tcPr>
          <w:p w14:paraId="19AAAAE3" w14:textId="44EFF79D" w:rsidR="004779A2" w:rsidRPr="00CB1046" w:rsidRDefault="004779A2" w:rsidP="00E566CF">
            <w:pPr>
              <w:pStyle w:val="Heading1"/>
            </w:pPr>
            <w:sdt>
              <w:sdtPr>
                <w:id w:val="1619413989"/>
                <w:placeholder>
                  <w:docPart w:val="571D62CE47D44152AC057E3B9B5851FD"/>
                </w:placeholder>
                <w:temporary/>
                <w:showingPlcHdr/>
                <w15:appearance w15:val="hidden"/>
              </w:sdtPr>
              <w:sdtContent>
                <w:r>
                  <w:t>Languages</w:t>
                </w:r>
              </w:sdtContent>
            </w:sdt>
          </w:p>
        </w:tc>
        <w:tc>
          <w:tcPr>
            <w:tcW w:w="341" w:type="dxa"/>
            <w:gridSpan w:val="2"/>
          </w:tcPr>
          <w:p w14:paraId="3A0BA512" w14:textId="77777777" w:rsidR="004779A2" w:rsidRPr="00CB1046" w:rsidRDefault="004779A2" w:rsidP="000160CF"/>
        </w:tc>
        <w:tc>
          <w:tcPr>
            <w:tcW w:w="20" w:type="dxa"/>
          </w:tcPr>
          <w:p w14:paraId="58F081AF" w14:textId="77777777" w:rsidR="004779A2" w:rsidRDefault="004779A2" w:rsidP="000160CF"/>
          <w:p w14:paraId="436A954A" w14:textId="6B5C8F40" w:rsidR="004779A2" w:rsidRPr="00CB1046" w:rsidRDefault="004779A2" w:rsidP="004779A2">
            <w:pPr>
              <w:ind w:left="-756" w:right="272"/>
            </w:pPr>
          </w:p>
        </w:tc>
        <w:tc>
          <w:tcPr>
            <w:tcW w:w="2286" w:type="dxa"/>
            <w:gridSpan w:val="2"/>
          </w:tcPr>
          <w:p w14:paraId="6B4C407C" w14:textId="77777777" w:rsidR="004779A2" w:rsidRDefault="004779A2" w:rsidP="00E566CF"/>
          <w:p w14:paraId="35C6256F" w14:textId="77777777" w:rsidR="00B125B8" w:rsidRDefault="00B125B8" w:rsidP="00E566CF"/>
          <w:p w14:paraId="6AEE1504" w14:textId="69C7EC6E" w:rsidR="004779A2" w:rsidRPr="00FE0E52" w:rsidRDefault="004779A2" w:rsidP="00E566CF">
            <w:r>
              <w:t>Filipino</w:t>
            </w:r>
          </w:p>
        </w:tc>
        <w:tc>
          <w:tcPr>
            <w:tcW w:w="4859" w:type="dxa"/>
            <w:gridSpan w:val="3"/>
          </w:tcPr>
          <w:p w14:paraId="68A9EB34" w14:textId="77777777" w:rsidR="004779A2" w:rsidRDefault="004779A2" w:rsidP="000160CF"/>
          <w:p w14:paraId="19944FD9" w14:textId="77777777" w:rsidR="00B125B8" w:rsidRDefault="00B125B8" w:rsidP="000160CF"/>
          <w:p w14:paraId="4AA93230" w14:textId="1AB47FB7" w:rsidR="004779A2" w:rsidRDefault="004779A2" w:rsidP="000160CF">
            <w:sdt>
              <w:sdtPr>
                <w:id w:val="1201663830"/>
                <w:placeholder>
                  <w:docPart w:val="3B93EC9ECE6046E19AD698CC4F4494DE"/>
                </w:placeholder>
                <w:temporary/>
                <w:showingPlcHdr/>
                <w15:appearance w15:val="hidden"/>
              </w:sdtPr>
              <w:sdtContent>
                <w:r>
                  <w:t>Native language</w:t>
                </w:r>
              </w:sdtContent>
            </w:sdt>
          </w:p>
          <w:p w14:paraId="57F73F77" w14:textId="77777777" w:rsidR="004779A2" w:rsidRPr="00CB1046" w:rsidRDefault="004779A2" w:rsidP="000160CF"/>
        </w:tc>
      </w:tr>
      <w:tr w:rsidR="004779A2" w14:paraId="3D7C52C6" w14:textId="77777777" w:rsidTr="00B125B8">
        <w:tc>
          <w:tcPr>
            <w:tcW w:w="1853" w:type="dxa"/>
          </w:tcPr>
          <w:p w14:paraId="21A40DC1" w14:textId="77777777" w:rsidR="004779A2" w:rsidRPr="00A77208" w:rsidRDefault="004779A2" w:rsidP="000160CF"/>
        </w:tc>
        <w:tc>
          <w:tcPr>
            <w:tcW w:w="341" w:type="dxa"/>
            <w:gridSpan w:val="2"/>
          </w:tcPr>
          <w:p w14:paraId="01DB6DD1" w14:textId="77777777" w:rsidR="004779A2" w:rsidRPr="00A77208" w:rsidRDefault="004779A2" w:rsidP="000160CF"/>
        </w:tc>
        <w:tc>
          <w:tcPr>
            <w:tcW w:w="20" w:type="dxa"/>
          </w:tcPr>
          <w:p w14:paraId="2DB05991" w14:textId="6BC86519" w:rsidR="004779A2" w:rsidRPr="00A77208" w:rsidRDefault="004779A2" w:rsidP="000160CF"/>
        </w:tc>
        <w:tc>
          <w:tcPr>
            <w:tcW w:w="2286" w:type="dxa"/>
            <w:gridSpan w:val="2"/>
          </w:tcPr>
          <w:p w14:paraId="6C0035B5" w14:textId="77777777" w:rsidR="004779A2" w:rsidRDefault="004779A2" w:rsidP="00E566CF"/>
          <w:p w14:paraId="6168C8D8" w14:textId="1D3E7178" w:rsidR="004779A2" w:rsidRPr="00FE0E52" w:rsidRDefault="004779A2" w:rsidP="00E566CF">
            <w:r>
              <w:t>English</w:t>
            </w:r>
          </w:p>
        </w:tc>
        <w:tc>
          <w:tcPr>
            <w:tcW w:w="4859" w:type="dxa"/>
            <w:gridSpan w:val="3"/>
          </w:tcPr>
          <w:p w14:paraId="76D1807A" w14:textId="77777777" w:rsidR="00B125B8" w:rsidRDefault="00B125B8" w:rsidP="000160CF"/>
          <w:p w14:paraId="0BEDF704" w14:textId="49EBD184" w:rsidR="004779A2" w:rsidRDefault="004779A2" w:rsidP="000160CF">
            <w:sdt>
              <w:sdtPr>
                <w:id w:val="1449123348"/>
                <w:placeholder>
                  <w:docPart w:val="868865E06C4549979B0F44B3FE608E60"/>
                </w:placeholder>
                <w:temporary/>
                <w:showingPlcHdr/>
                <w15:appearance w15:val="hidden"/>
              </w:sdtPr>
              <w:sdtContent>
                <w:r w:rsidRPr="003B19FB">
                  <w:t>Intermediate Listener, Novice Speaker, Advanced Reading and Writing</w:t>
                </w:r>
              </w:sdtContent>
            </w:sdt>
            <w:r w:rsidRPr="00A77208">
              <w:t xml:space="preserve"> </w:t>
            </w:r>
          </w:p>
          <w:p w14:paraId="432A012F" w14:textId="77777777" w:rsidR="004779A2" w:rsidRPr="00A77208" w:rsidRDefault="004779A2" w:rsidP="000160CF"/>
        </w:tc>
      </w:tr>
    </w:tbl>
    <w:p w14:paraId="65804294" w14:textId="77777777" w:rsidR="00381598" w:rsidRPr="005718A0" w:rsidRDefault="00381598" w:rsidP="001D429D"/>
    <w:tbl>
      <w:tblPr>
        <w:tblW w:w="99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2255"/>
        <w:gridCol w:w="5400"/>
      </w:tblGrid>
      <w:tr w:rsidR="00262B6F" w14:paraId="06527ADB" w14:textId="77777777" w:rsidTr="00B125B8">
        <w:tc>
          <w:tcPr>
            <w:tcW w:w="1885" w:type="dxa"/>
          </w:tcPr>
          <w:p w14:paraId="04872101" w14:textId="77777777" w:rsidR="00262B6F" w:rsidRDefault="00262B6F" w:rsidP="00564EBE"/>
        </w:tc>
        <w:tc>
          <w:tcPr>
            <w:tcW w:w="360" w:type="dxa"/>
          </w:tcPr>
          <w:p w14:paraId="4F09D2CB" w14:textId="77777777" w:rsidR="00262B6F" w:rsidRDefault="00262B6F" w:rsidP="00564EBE"/>
        </w:tc>
        <w:tc>
          <w:tcPr>
            <w:tcW w:w="2255" w:type="dxa"/>
            <w:tcBorders>
              <w:bottom w:val="single" w:sz="4" w:space="0" w:color="auto"/>
            </w:tcBorders>
          </w:tcPr>
          <w:p w14:paraId="46E88EC3" w14:textId="77777777" w:rsidR="00262B6F" w:rsidRDefault="00262B6F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62B9A096" w14:textId="77777777" w:rsidR="00262B6F" w:rsidRDefault="00262B6F" w:rsidP="00564EBE"/>
        </w:tc>
      </w:tr>
      <w:tr w:rsidR="009D4C5B" w14:paraId="06A6D08F" w14:textId="77777777" w:rsidTr="00B125B8">
        <w:trPr>
          <w:trHeight w:val="305"/>
        </w:trPr>
        <w:tc>
          <w:tcPr>
            <w:tcW w:w="1885" w:type="dxa"/>
          </w:tcPr>
          <w:p w14:paraId="253FC74D" w14:textId="77777777" w:rsidR="009D4C5B" w:rsidRDefault="009D4C5B" w:rsidP="00564EBE"/>
        </w:tc>
        <w:tc>
          <w:tcPr>
            <w:tcW w:w="360" w:type="dxa"/>
          </w:tcPr>
          <w:p w14:paraId="1ACDA11A" w14:textId="77777777" w:rsidR="009D4C5B" w:rsidRDefault="009D4C5B" w:rsidP="00564EBE"/>
        </w:tc>
        <w:tc>
          <w:tcPr>
            <w:tcW w:w="2255" w:type="dxa"/>
            <w:tcBorders>
              <w:top w:val="single" w:sz="4" w:space="0" w:color="auto"/>
            </w:tcBorders>
          </w:tcPr>
          <w:p w14:paraId="5DAA2AE6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643CAC31" w14:textId="77777777" w:rsidR="009D4C5B" w:rsidRDefault="009D4C5B" w:rsidP="00564EBE"/>
        </w:tc>
      </w:tr>
      <w:tr w:rsidR="00262B6F" w14:paraId="312BE51C" w14:textId="77777777" w:rsidTr="00B125B8">
        <w:tc>
          <w:tcPr>
            <w:tcW w:w="1885" w:type="dxa"/>
          </w:tcPr>
          <w:p w14:paraId="489BC1FC" w14:textId="77777777" w:rsidR="00262B6F" w:rsidRPr="00CB1046" w:rsidRDefault="0012593D" w:rsidP="00E566CF">
            <w:pPr>
              <w:pStyle w:val="Heading1"/>
            </w:pPr>
            <w:sdt>
              <w:sdtPr>
                <w:id w:val="-999192823"/>
                <w:placeholder>
                  <w:docPart w:val="B02C998F8B014A0B80263DECC371BB51"/>
                </w:placeholder>
                <w:temporary/>
                <w:showingPlcHdr/>
                <w15:appearance w15:val="hidden"/>
              </w:sdtPr>
              <w:sdtEndPr/>
              <w:sdtContent>
                <w:r w:rsidR="00E566CF">
                  <w:t>Computer skills</w:t>
                </w:r>
              </w:sdtContent>
            </w:sdt>
          </w:p>
        </w:tc>
        <w:tc>
          <w:tcPr>
            <w:tcW w:w="360" w:type="dxa"/>
          </w:tcPr>
          <w:p w14:paraId="1A6DB7B1" w14:textId="77777777" w:rsidR="00262B6F" w:rsidRPr="00CB1046" w:rsidRDefault="00262B6F" w:rsidP="00564EBE"/>
        </w:tc>
        <w:tc>
          <w:tcPr>
            <w:tcW w:w="2255" w:type="dxa"/>
          </w:tcPr>
          <w:p w14:paraId="7E2CBE4A" w14:textId="2B2F6022" w:rsidR="00262B6F" w:rsidRPr="00FE0E52" w:rsidRDefault="00B125B8" w:rsidP="00E566CF">
            <w:r>
              <w:t>Web Development</w:t>
            </w:r>
          </w:p>
        </w:tc>
        <w:tc>
          <w:tcPr>
            <w:tcW w:w="5400" w:type="dxa"/>
          </w:tcPr>
          <w:p w14:paraId="158D178B" w14:textId="45306335" w:rsidR="00262B6F" w:rsidRDefault="00B125B8" w:rsidP="00B125B8">
            <w:pPr>
              <w:ind w:left="270" w:hanging="270"/>
            </w:pPr>
            <w:r>
              <w:t>CSS, HTML, JavaScript</w:t>
            </w:r>
          </w:p>
          <w:p w14:paraId="60CCF04F" w14:textId="77777777" w:rsidR="00116BD3" w:rsidRPr="00CB1046" w:rsidRDefault="00116BD3" w:rsidP="00564EBE"/>
        </w:tc>
      </w:tr>
      <w:tr w:rsidR="00262B6F" w14:paraId="19C87F8D" w14:textId="77777777" w:rsidTr="00B125B8">
        <w:tc>
          <w:tcPr>
            <w:tcW w:w="1885" w:type="dxa"/>
          </w:tcPr>
          <w:p w14:paraId="7C0137EA" w14:textId="77777777" w:rsidR="00262B6F" w:rsidRPr="00A77208" w:rsidRDefault="00262B6F" w:rsidP="00564EBE"/>
        </w:tc>
        <w:tc>
          <w:tcPr>
            <w:tcW w:w="360" w:type="dxa"/>
          </w:tcPr>
          <w:p w14:paraId="55CAF68E" w14:textId="77777777" w:rsidR="00262B6F" w:rsidRPr="00A77208" w:rsidRDefault="00262B6F" w:rsidP="00564EBE"/>
        </w:tc>
        <w:tc>
          <w:tcPr>
            <w:tcW w:w="2255" w:type="dxa"/>
          </w:tcPr>
          <w:p w14:paraId="66618AD0" w14:textId="77777777" w:rsidR="00262B6F" w:rsidRPr="00FE0E52" w:rsidRDefault="0012593D" w:rsidP="00E566CF">
            <w:sdt>
              <w:sdtPr>
                <w:id w:val="-2034021022"/>
                <w:placeholder>
                  <w:docPart w:val="BECB8C60549345AF95608D1073260BEB"/>
                </w:placeholder>
                <w:temporary/>
                <w:showingPlcHdr/>
                <w15:appearance w15:val="hidden"/>
              </w:sdtPr>
              <w:sdtEndPr/>
              <w:sdtContent>
                <w:r w:rsidR="00E566CF" w:rsidRPr="003B19FB">
                  <w:t>Applications</w:t>
                </w:r>
              </w:sdtContent>
            </w:sdt>
          </w:p>
        </w:tc>
        <w:tc>
          <w:tcPr>
            <w:tcW w:w="5400" w:type="dxa"/>
          </w:tcPr>
          <w:p w14:paraId="4717369D" w14:textId="6FEC0EDD" w:rsidR="00E566CF" w:rsidRDefault="00B125B8" w:rsidP="00E566CF">
            <w:r>
              <w:t>C#</w:t>
            </w:r>
          </w:p>
          <w:p w14:paraId="6096F1D6" w14:textId="77777777" w:rsidR="00262B6F" w:rsidRPr="00A77208" w:rsidRDefault="00E566CF" w:rsidP="00E566CF">
            <w:r w:rsidRPr="00A77208">
              <w:t xml:space="preserve"> </w:t>
            </w:r>
          </w:p>
        </w:tc>
      </w:tr>
      <w:tr w:rsidR="00116BD3" w14:paraId="2A52AD2A" w14:textId="77777777" w:rsidTr="00B125B8">
        <w:tc>
          <w:tcPr>
            <w:tcW w:w="1885" w:type="dxa"/>
          </w:tcPr>
          <w:p w14:paraId="3BD211C6" w14:textId="77777777" w:rsidR="00116BD3" w:rsidRPr="00A77208" w:rsidRDefault="00116BD3" w:rsidP="00564EBE"/>
        </w:tc>
        <w:tc>
          <w:tcPr>
            <w:tcW w:w="360" w:type="dxa"/>
          </w:tcPr>
          <w:p w14:paraId="0500B2B3" w14:textId="77777777" w:rsidR="00116BD3" w:rsidRPr="00A77208" w:rsidRDefault="00116BD3" w:rsidP="00564EBE"/>
        </w:tc>
        <w:tc>
          <w:tcPr>
            <w:tcW w:w="2255" w:type="dxa"/>
          </w:tcPr>
          <w:p w14:paraId="06D4215F" w14:textId="77777777" w:rsidR="00116BD3" w:rsidRPr="003B19FB" w:rsidRDefault="0012593D" w:rsidP="00E566CF">
            <w:sdt>
              <w:sdtPr>
                <w:id w:val="-1671786794"/>
                <w:placeholder>
                  <w:docPart w:val="8C33DAE8EDBF4339B9674CA32C84F1CD"/>
                </w:placeholder>
                <w:temporary/>
                <w:showingPlcHdr/>
                <w15:appearance w15:val="hidden"/>
              </w:sdtPr>
              <w:sdtEndPr/>
              <w:sdtContent>
                <w:r w:rsidR="00E566CF" w:rsidRPr="003B19FB">
                  <w:t>Platforms</w:t>
                </w:r>
              </w:sdtContent>
            </w:sdt>
          </w:p>
        </w:tc>
        <w:tc>
          <w:tcPr>
            <w:tcW w:w="5400" w:type="dxa"/>
          </w:tcPr>
          <w:p w14:paraId="1310F0A9" w14:textId="01983F61" w:rsidR="00E566CF" w:rsidRDefault="00B125B8" w:rsidP="00E566CF">
            <w:r>
              <w:t>Canva, Figma</w:t>
            </w:r>
          </w:p>
          <w:p w14:paraId="0BED5140" w14:textId="77777777" w:rsidR="00116BD3" w:rsidRPr="003B19FB" w:rsidRDefault="00E566CF" w:rsidP="00E566CF">
            <w:r w:rsidRPr="003B19FB">
              <w:t xml:space="preserve"> </w:t>
            </w:r>
          </w:p>
        </w:tc>
      </w:tr>
    </w:tbl>
    <w:p w14:paraId="15BCFB38" w14:textId="77777777" w:rsidR="00D05EC7" w:rsidRPr="005718A0" w:rsidRDefault="00D05EC7" w:rsidP="004779A2"/>
    <w:sectPr w:rsidR="00D05EC7" w:rsidRPr="005718A0" w:rsidSect="00306AAD">
      <w:footerReference w:type="default" r:id="rId10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F3D1" w14:textId="77777777" w:rsidR="0012593D" w:rsidRDefault="0012593D" w:rsidP="005A7565">
      <w:r>
        <w:separator/>
      </w:r>
    </w:p>
    <w:p w14:paraId="0DA87C49" w14:textId="77777777" w:rsidR="0012593D" w:rsidRDefault="0012593D"/>
  </w:endnote>
  <w:endnote w:type="continuationSeparator" w:id="0">
    <w:p w14:paraId="14FBE4E2" w14:textId="77777777" w:rsidR="0012593D" w:rsidRDefault="0012593D" w:rsidP="005A7565">
      <w:r>
        <w:continuationSeparator/>
      </w:r>
    </w:p>
    <w:p w14:paraId="1E88632F" w14:textId="77777777" w:rsidR="0012593D" w:rsidRDefault="0012593D"/>
  </w:endnote>
  <w:endnote w:type="continuationNotice" w:id="1">
    <w:p w14:paraId="66895593" w14:textId="77777777" w:rsidR="0012593D" w:rsidRDefault="0012593D"/>
    <w:p w14:paraId="3DA4D114" w14:textId="77777777" w:rsidR="0012593D" w:rsidRDefault="001259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51BA" w14:textId="2D7603D0" w:rsidR="00E85944" w:rsidRPr="009A08A4" w:rsidRDefault="0012593D" w:rsidP="00AA1202">
    <w:pPr>
      <w:pStyle w:val="Footer"/>
      <w:tabs>
        <w:tab w:val="clear" w:pos="8640"/>
        <w:tab w:val="right" w:pos="9360"/>
      </w:tabs>
    </w:pPr>
    <w:sdt>
      <w:sdtPr>
        <w:id w:val="734668467"/>
        <w:placeholder>
          <w:docPart w:val="E623DAF181FE462A91B987852FDA99F7"/>
        </w:placeholder>
        <w:temporary/>
        <w:showingPlcHdr/>
        <w15:appearance w15:val="hidden"/>
      </w:sdtPr>
      <w:sdtEndPr/>
      <w:sdtContent>
        <w:r w:rsidR="00DD09B1" w:rsidRPr="00925DD3">
          <w:t>LIIDIA PEETRE</w:t>
        </w:r>
        <w:r w:rsidR="00DD09B1">
          <w:t xml:space="preserve">  |  RESUME</w:t>
        </w:r>
      </w:sdtContent>
    </w:sdt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3638" w14:textId="77777777" w:rsidR="0012593D" w:rsidRDefault="0012593D" w:rsidP="005A7565">
      <w:r>
        <w:separator/>
      </w:r>
    </w:p>
    <w:p w14:paraId="0FB8D418" w14:textId="77777777" w:rsidR="0012593D" w:rsidRDefault="0012593D"/>
  </w:footnote>
  <w:footnote w:type="continuationSeparator" w:id="0">
    <w:p w14:paraId="54E47495" w14:textId="77777777" w:rsidR="0012593D" w:rsidRDefault="0012593D" w:rsidP="005A7565">
      <w:r>
        <w:continuationSeparator/>
      </w:r>
    </w:p>
    <w:p w14:paraId="5B596A9E" w14:textId="77777777" w:rsidR="0012593D" w:rsidRDefault="0012593D"/>
  </w:footnote>
  <w:footnote w:type="continuationNotice" w:id="1">
    <w:p w14:paraId="3900169F" w14:textId="77777777" w:rsidR="0012593D" w:rsidRDefault="0012593D"/>
    <w:p w14:paraId="5370A827" w14:textId="77777777" w:rsidR="0012593D" w:rsidRDefault="001259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51"/>
    <w:rsid w:val="000208CD"/>
    <w:rsid w:val="00021C23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2593D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779A2"/>
    <w:rsid w:val="004838AB"/>
    <w:rsid w:val="004C4A7A"/>
    <w:rsid w:val="004C7FEE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0A51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25B8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09B1"/>
    <w:rsid w:val="00DD5D6E"/>
    <w:rsid w:val="00DF0EB6"/>
    <w:rsid w:val="00E105CB"/>
    <w:rsid w:val="00E140A2"/>
    <w:rsid w:val="00E23361"/>
    <w:rsid w:val="00E32EC6"/>
    <w:rsid w:val="00E44059"/>
    <w:rsid w:val="00E46BD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D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que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01031B5B04BFC87B0A9236CA0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267C-A6AD-4641-8034-E073637629D5}"/>
      </w:docPartPr>
      <w:docPartBody>
        <w:p w:rsidR="00000000" w:rsidRDefault="00F44C50">
          <w:pPr>
            <w:pStyle w:val="A8F01031B5B04BFC87B0A9236CA0226D"/>
          </w:pPr>
          <w:r w:rsidRPr="00CB1046">
            <w:t>Education</w:t>
          </w:r>
        </w:p>
      </w:docPartBody>
    </w:docPart>
    <w:docPart>
      <w:docPartPr>
        <w:name w:val="E623DAF181FE462A91B987852FDA9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CEA5-48D6-4671-93AB-FDAA0F1D2FA3}"/>
      </w:docPartPr>
      <w:docPartBody>
        <w:p w:rsidR="00000000" w:rsidRDefault="00F44C50">
          <w:pPr>
            <w:pStyle w:val="E623DAF181FE462A91B987852FDA99F7"/>
          </w:pPr>
          <w:r w:rsidRPr="00A77208">
            <w:t>Graduated Summa Cum Laude</w:t>
          </w:r>
        </w:p>
      </w:docPartBody>
    </w:docPart>
    <w:docPart>
      <w:docPartPr>
        <w:name w:val="D58F4FF3666740BEA8A469E49CF76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529A-3A74-45F2-AA08-AD623338B28D}"/>
      </w:docPartPr>
      <w:docPartBody>
        <w:p w:rsidR="00000000" w:rsidRDefault="00F44C50">
          <w:pPr>
            <w:pStyle w:val="D58F4FF3666740BEA8A469E49CF76191"/>
          </w:pPr>
          <w:r>
            <w:t>Honors and awards</w:t>
          </w:r>
        </w:p>
      </w:docPartBody>
    </w:docPart>
    <w:docPart>
      <w:docPartPr>
        <w:name w:val="B02C998F8B014A0B80263DECC371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A2444-7E26-49D6-AAC8-58796300830F}"/>
      </w:docPartPr>
      <w:docPartBody>
        <w:p w:rsidR="00000000" w:rsidRDefault="00F44C50">
          <w:pPr>
            <w:pStyle w:val="B02C998F8B014A0B80263DECC371BB51"/>
          </w:pPr>
          <w:r>
            <w:t>Computer skills</w:t>
          </w:r>
        </w:p>
      </w:docPartBody>
    </w:docPart>
    <w:docPart>
      <w:docPartPr>
        <w:name w:val="BECB8C60549345AF95608D1073260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69E32-77D5-420D-9CEA-C10F79ECCC29}"/>
      </w:docPartPr>
      <w:docPartBody>
        <w:p w:rsidR="00000000" w:rsidRDefault="00F44C50">
          <w:pPr>
            <w:pStyle w:val="BECB8C60549345AF95608D1073260BEB"/>
          </w:pPr>
          <w:r w:rsidRPr="003B19FB">
            <w:t>Applications</w:t>
          </w:r>
        </w:p>
      </w:docPartBody>
    </w:docPart>
    <w:docPart>
      <w:docPartPr>
        <w:name w:val="8C33DAE8EDBF4339B9674CA32C84F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5895-28B9-4C40-A382-407023E50C8F}"/>
      </w:docPartPr>
      <w:docPartBody>
        <w:p w:rsidR="00000000" w:rsidRDefault="00F44C50">
          <w:pPr>
            <w:pStyle w:val="8C33DAE8EDBF4339B9674CA32C84F1CD"/>
          </w:pPr>
          <w:r w:rsidRPr="003B19FB">
            <w:t>Platforms</w:t>
          </w:r>
        </w:p>
      </w:docPartBody>
    </w:docPart>
    <w:docPart>
      <w:docPartPr>
        <w:name w:val="571D62CE47D44152AC057E3B9B585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BDBAD-8710-48EE-A39A-112EF7721BC2}"/>
      </w:docPartPr>
      <w:docPartBody>
        <w:p w:rsidR="00000000" w:rsidRDefault="00B56CF8" w:rsidP="00B56CF8">
          <w:pPr>
            <w:pStyle w:val="571D62CE47D44152AC057E3B9B5851FD"/>
          </w:pPr>
          <w:r>
            <w:t>Languages</w:t>
          </w:r>
        </w:p>
      </w:docPartBody>
    </w:docPart>
    <w:docPart>
      <w:docPartPr>
        <w:name w:val="3B93EC9ECE6046E19AD698CC4F449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21EF-9612-45A1-9509-06D64B2FE240}"/>
      </w:docPartPr>
      <w:docPartBody>
        <w:p w:rsidR="00000000" w:rsidRDefault="00B56CF8" w:rsidP="00B56CF8">
          <w:pPr>
            <w:pStyle w:val="3B93EC9ECE6046E19AD698CC4F4494DE"/>
          </w:pPr>
          <w:r>
            <w:t>Native language</w:t>
          </w:r>
        </w:p>
      </w:docPartBody>
    </w:docPart>
    <w:docPart>
      <w:docPartPr>
        <w:name w:val="868865E06C4549979B0F44B3FE608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8D8D5-3CA4-4550-A560-EFC69481B408}"/>
      </w:docPartPr>
      <w:docPartBody>
        <w:p w:rsidR="00000000" w:rsidRDefault="00B56CF8" w:rsidP="00B56CF8">
          <w:pPr>
            <w:pStyle w:val="868865E06C4549979B0F44B3FE608E60"/>
          </w:pPr>
          <w:r w:rsidRPr="003B19FB">
            <w:t>Intermediate Listener, Novice Speaker, Advanced Reading and Writing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F8"/>
    <w:rsid w:val="00B56CF8"/>
    <w:rsid w:val="00F4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CFB26670B4E0B9C72DABF16A9392E">
    <w:name w:val="881CFB26670B4E0B9C72DABF16A9392E"/>
  </w:style>
  <w:style w:type="paragraph" w:customStyle="1" w:styleId="FD83C72F02F24DD0A910C63CFF979DB1">
    <w:name w:val="FD83C72F02F24DD0A910C63CFF979DB1"/>
  </w:style>
  <w:style w:type="paragraph" w:customStyle="1" w:styleId="A33FA90D72DD421A9FD3B08EF17BBEA1">
    <w:name w:val="A33FA90D72DD421A9FD3B08EF17BBEA1"/>
  </w:style>
  <w:style w:type="paragraph" w:customStyle="1" w:styleId="E811E163E3774A6DA4567E2F7E7E0701">
    <w:name w:val="E811E163E3774A6DA4567E2F7E7E0701"/>
  </w:style>
  <w:style w:type="paragraph" w:customStyle="1" w:styleId="D3EF4E11E1124F2AB668FF8AB6F40DC6">
    <w:name w:val="D3EF4E11E1124F2AB668FF8AB6F40DC6"/>
  </w:style>
  <w:style w:type="paragraph" w:customStyle="1" w:styleId="6B2368E2D894425E883EC630A8E17BE3">
    <w:name w:val="6B2368E2D894425E883EC630A8E17BE3"/>
  </w:style>
  <w:style w:type="paragraph" w:customStyle="1" w:styleId="CC7C77A66C9A4A4BA78FD318433D0A46">
    <w:name w:val="CC7C77A66C9A4A4BA78FD318433D0A46"/>
  </w:style>
  <w:style w:type="paragraph" w:customStyle="1" w:styleId="A8F01031B5B04BFC87B0A9236CA0226D">
    <w:name w:val="A8F01031B5B04BFC87B0A9236CA0226D"/>
  </w:style>
  <w:style w:type="paragraph" w:customStyle="1" w:styleId="279B6CC3F8B34E39A271851CF433628C">
    <w:name w:val="279B6CC3F8B34E39A271851CF433628C"/>
  </w:style>
  <w:style w:type="paragraph" w:customStyle="1" w:styleId="445F577C3FF74E828FDA386514FA884B">
    <w:name w:val="445F577C3FF74E828FDA386514FA884B"/>
  </w:style>
  <w:style w:type="paragraph" w:customStyle="1" w:styleId="BB3AA62369FC46EBA890A539500830C1">
    <w:name w:val="BB3AA62369FC46EBA890A539500830C1"/>
  </w:style>
  <w:style w:type="paragraph" w:customStyle="1" w:styleId="7A2F4C475073486193BBE6B2E84B346B">
    <w:name w:val="7A2F4C475073486193BBE6B2E84B346B"/>
  </w:style>
  <w:style w:type="paragraph" w:customStyle="1" w:styleId="B8DD4E0D76A94B3DAFBDB037F1A0E467">
    <w:name w:val="B8DD4E0D76A94B3DAFBDB037F1A0E467"/>
  </w:style>
  <w:style w:type="paragraph" w:customStyle="1" w:styleId="1317B344247F41C79674DCFAD8D6B43D">
    <w:name w:val="1317B344247F41C79674DCFAD8D6B43D"/>
  </w:style>
  <w:style w:type="paragraph" w:customStyle="1" w:styleId="EAEC048DD63342499E6568BF0F5BEDF6">
    <w:name w:val="EAEC048DD63342499E6568BF0F5BEDF6"/>
  </w:style>
  <w:style w:type="paragraph" w:customStyle="1" w:styleId="A60F74C77A5148C2873E386D5E67F966">
    <w:name w:val="A60F74C77A5148C2873E386D5E67F966"/>
  </w:style>
  <w:style w:type="paragraph" w:customStyle="1" w:styleId="51830A0A941A4C79944B8155BCFCA528">
    <w:name w:val="51830A0A941A4C79944B8155BCFCA528"/>
  </w:style>
  <w:style w:type="paragraph" w:customStyle="1" w:styleId="DBFF45B46CE84197B002BB7FD19AACAB">
    <w:name w:val="DBFF45B46CE84197B002BB7FD19AACAB"/>
  </w:style>
  <w:style w:type="paragraph" w:customStyle="1" w:styleId="173FCCD97B8949CEAD10832DC23A1C84">
    <w:name w:val="173FCCD97B8949CEAD10832DC23A1C84"/>
  </w:style>
  <w:style w:type="paragraph" w:customStyle="1" w:styleId="08BBFB77E2824CBAB19623EA24045ED5">
    <w:name w:val="08BBFB77E2824CBAB19623EA24045ED5"/>
  </w:style>
  <w:style w:type="paragraph" w:customStyle="1" w:styleId="4AD0781E23E645A6A1DC95065B537819">
    <w:name w:val="4AD0781E23E645A6A1DC95065B537819"/>
  </w:style>
  <w:style w:type="paragraph" w:customStyle="1" w:styleId="E623DAF181FE462A91B987852FDA99F7">
    <w:name w:val="E623DAF181FE462A91B987852FDA99F7"/>
  </w:style>
  <w:style w:type="paragraph" w:customStyle="1" w:styleId="45D49C3F15F34EB090BEF8892E616D88">
    <w:name w:val="45D49C3F15F34EB090BEF8892E616D88"/>
  </w:style>
  <w:style w:type="paragraph" w:customStyle="1" w:styleId="D58F4FF3666740BEA8A469E49CF76191">
    <w:name w:val="D58F4FF3666740BEA8A469E49CF76191"/>
  </w:style>
  <w:style w:type="paragraph" w:customStyle="1" w:styleId="FA533C99E75249C88A8965DE822ADDC1">
    <w:name w:val="FA533C99E75249C88A8965DE822ADDC1"/>
  </w:style>
  <w:style w:type="paragraph" w:customStyle="1" w:styleId="1E1F77D9E4FC4814BDE4D982E02F17E5">
    <w:name w:val="1E1F77D9E4FC4814BDE4D982E02F17E5"/>
  </w:style>
  <w:style w:type="paragraph" w:customStyle="1" w:styleId="8E152A36466C4F42A824BAFA220AD2FC">
    <w:name w:val="8E152A36466C4F42A824BAFA220AD2FC"/>
  </w:style>
  <w:style w:type="paragraph" w:customStyle="1" w:styleId="4A43617D32A644A3A0236A45E01EB5AA">
    <w:name w:val="4A43617D32A644A3A0236A45E01EB5AA"/>
  </w:style>
  <w:style w:type="paragraph" w:customStyle="1" w:styleId="E6F9FE0EE83B46B3901C7AA3A243C3B8">
    <w:name w:val="E6F9FE0EE83B46B3901C7AA3A243C3B8"/>
  </w:style>
  <w:style w:type="paragraph" w:customStyle="1" w:styleId="9B77A9450F9A4A7288F8391184A223B9">
    <w:name w:val="9B77A9450F9A4A7288F8391184A223B9"/>
  </w:style>
  <w:style w:type="paragraph" w:customStyle="1" w:styleId="7BD5EF2A8BF94B5C8BDC4789AC4624E8">
    <w:name w:val="7BD5EF2A8BF94B5C8BDC4789AC4624E8"/>
  </w:style>
  <w:style w:type="paragraph" w:customStyle="1" w:styleId="99F7B6EA9FFC42B689C82F0A530DC56F">
    <w:name w:val="99F7B6EA9FFC42B689C82F0A530DC56F"/>
  </w:style>
  <w:style w:type="paragraph" w:customStyle="1" w:styleId="1B5F2715BD4941869926742A07228218">
    <w:name w:val="1B5F2715BD4941869926742A07228218"/>
  </w:style>
  <w:style w:type="paragraph" w:customStyle="1" w:styleId="60F04E9BA0234F409BFA67F3B19126DC">
    <w:name w:val="60F04E9BA0234F409BFA67F3B19126DC"/>
  </w:style>
  <w:style w:type="paragraph" w:customStyle="1" w:styleId="7731151DB74441D082C9813D63255689">
    <w:name w:val="7731151DB74441D082C9813D63255689"/>
  </w:style>
  <w:style w:type="paragraph" w:customStyle="1" w:styleId="D79A9986941F4D359F25A32BDE104D4B">
    <w:name w:val="D79A9986941F4D359F25A32BDE104D4B"/>
  </w:style>
  <w:style w:type="paragraph" w:customStyle="1" w:styleId="4731A62735D9418A840A13F752459499">
    <w:name w:val="4731A62735D9418A840A13F752459499"/>
  </w:style>
  <w:style w:type="character" w:customStyle="1" w:styleId="Bold">
    <w:name w:val="Bold"/>
    <w:basedOn w:val="DefaultParagraphFont"/>
    <w:uiPriority w:val="9"/>
    <w:qFormat/>
    <w:rsid w:val="00B56CF8"/>
    <w:rPr>
      <w:rFonts w:asciiTheme="minorHAnsi" w:hAnsiTheme="minorHAnsi"/>
      <w:b/>
    </w:rPr>
  </w:style>
  <w:style w:type="paragraph" w:customStyle="1" w:styleId="589ACD189AB84F76817076877A0FE7D5">
    <w:name w:val="589ACD189AB84F76817076877A0FE7D5"/>
  </w:style>
  <w:style w:type="paragraph" w:customStyle="1" w:styleId="B0FA87937A9744F3806B181F0D902229">
    <w:name w:val="B0FA87937A9744F3806B181F0D902229"/>
  </w:style>
  <w:style w:type="paragraph" w:customStyle="1" w:styleId="1490E0B6C7E149F7B4C828E95FF8CD53">
    <w:name w:val="1490E0B6C7E149F7B4C828E95FF8CD53"/>
  </w:style>
  <w:style w:type="paragraph" w:customStyle="1" w:styleId="95595195116945EC980AE568552C8900">
    <w:name w:val="95595195116945EC980AE568552C8900"/>
  </w:style>
  <w:style w:type="paragraph" w:customStyle="1" w:styleId="2DB4821C14EE4E6B8655166C78747F86">
    <w:name w:val="2DB4821C14EE4E6B8655166C78747F86"/>
  </w:style>
  <w:style w:type="paragraph" w:customStyle="1" w:styleId="926B8ABB41B64FAFBAB749772BCC7D85">
    <w:name w:val="926B8ABB41B64FAFBAB749772BCC7D85"/>
  </w:style>
  <w:style w:type="paragraph" w:customStyle="1" w:styleId="77347CB4257D4E05A4F95DD44AFF8191">
    <w:name w:val="77347CB4257D4E05A4F95DD44AFF8191"/>
  </w:style>
  <w:style w:type="character" w:styleId="PlaceholderText">
    <w:name w:val="Placeholder Text"/>
    <w:basedOn w:val="DefaultParagraphFont"/>
    <w:uiPriority w:val="99"/>
    <w:semiHidden/>
    <w:rsid w:val="00B56CF8"/>
    <w:rPr>
      <w:color w:val="808080"/>
    </w:rPr>
  </w:style>
  <w:style w:type="paragraph" w:customStyle="1" w:styleId="9D652834264E41B2B5852FA7A2B02F33">
    <w:name w:val="9D652834264E41B2B5852FA7A2B02F33"/>
  </w:style>
  <w:style w:type="paragraph" w:customStyle="1" w:styleId="1B18F465996F4AD586A11BE48DD18DFD">
    <w:name w:val="1B18F465996F4AD586A11BE48DD18DFD"/>
  </w:style>
  <w:style w:type="paragraph" w:customStyle="1" w:styleId="36C6827B7D4747D7A5E03EA041C69EC1">
    <w:name w:val="36C6827B7D4747D7A5E03EA041C69EC1"/>
  </w:style>
  <w:style w:type="paragraph" w:customStyle="1" w:styleId="DC04A6558FFF4F9FA1B1DA51C0A9CAA5">
    <w:name w:val="DC04A6558FFF4F9FA1B1DA51C0A9CAA5"/>
  </w:style>
  <w:style w:type="paragraph" w:customStyle="1" w:styleId="35ACC4FDA87A4B2D95AD224F21C18411">
    <w:name w:val="35ACC4FDA87A4B2D95AD224F21C18411"/>
  </w:style>
  <w:style w:type="paragraph" w:customStyle="1" w:styleId="0CB6F18EC18746A1A3ED4D29E3732EE5">
    <w:name w:val="0CB6F18EC18746A1A3ED4D29E3732EE5"/>
  </w:style>
  <w:style w:type="paragraph" w:customStyle="1" w:styleId="468991C23532459B9E048C4E64D31F70">
    <w:name w:val="468991C23532459B9E048C4E64D31F70"/>
  </w:style>
  <w:style w:type="paragraph" w:customStyle="1" w:styleId="4DA7E73E903D44FCAA85B2988BFEC131">
    <w:name w:val="4DA7E73E903D44FCAA85B2988BFEC131"/>
  </w:style>
  <w:style w:type="paragraph" w:customStyle="1" w:styleId="03C9CFCCCCD44E11A0A03FF5AED30413">
    <w:name w:val="03C9CFCCCCD44E11A0A03FF5AED30413"/>
  </w:style>
  <w:style w:type="paragraph" w:customStyle="1" w:styleId="E53F470B1DB14404B201D8B520120BD8">
    <w:name w:val="E53F470B1DB14404B201D8B520120BD8"/>
  </w:style>
  <w:style w:type="paragraph" w:customStyle="1" w:styleId="7913CFC6683E489C896199D9ACE1379A">
    <w:name w:val="7913CFC6683E489C896199D9ACE1379A"/>
  </w:style>
  <w:style w:type="paragraph" w:customStyle="1" w:styleId="2329FB9331D44ED09B4F049329BF632E">
    <w:name w:val="2329FB9331D44ED09B4F049329BF632E"/>
  </w:style>
  <w:style w:type="paragraph" w:customStyle="1" w:styleId="E72BBA2AB4044BE495E345B753FD09F2">
    <w:name w:val="E72BBA2AB4044BE495E345B753FD09F2"/>
  </w:style>
  <w:style w:type="paragraph" w:customStyle="1" w:styleId="19AFB48B56E24A2689E575F867B94E63">
    <w:name w:val="19AFB48B56E24A2689E575F867B94E63"/>
  </w:style>
  <w:style w:type="paragraph" w:customStyle="1" w:styleId="D9F10E4D2EA443BC9E645C49A3620EB8">
    <w:name w:val="D9F10E4D2EA443BC9E645C49A3620EB8"/>
  </w:style>
  <w:style w:type="paragraph" w:customStyle="1" w:styleId="52B076FBD66B4F929EBCF1E1B7DA15CB">
    <w:name w:val="52B076FBD66B4F929EBCF1E1B7DA15CB"/>
  </w:style>
  <w:style w:type="paragraph" w:customStyle="1" w:styleId="DCDAA9CF0155408682E37A85375670AC">
    <w:name w:val="DCDAA9CF0155408682E37A85375670AC"/>
  </w:style>
  <w:style w:type="paragraph" w:customStyle="1" w:styleId="BD4D4FFBA3894551AF7DDEBB87291993">
    <w:name w:val="BD4D4FFBA3894551AF7DDEBB87291993"/>
  </w:style>
  <w:style w:type="paragraph" w:customStyle="1" w:styleId="37482D5567804F43BB64E5A66760558D">
    <w:name w:val="37482D5567804F43BB64E5A66760558D"/>
  </w:style>
  <w:style w:type="paragraph" w:customStyle="1" w:styleId="6C87714121B44E8F8BD3C1D710087C3E">
    <w:name w:val="6C87714121B44E8F8BD3C1D710087C3E"/>
  </w:style>
  <w:style w:type="paragraph" w:customStyle="1" w:styleId="387D883E060D4CEBA6B8844DC4990782">
    <w:name w:val="387D883E060D4CEBA6B8844DC4990782"/>
  </w:style>
  <w:style w:type="paragraph" w:customStyle="1" w:styleId="1B852A2DF8834864BEF0B49DDCD52231">
    <w:name w:val="1B852A2DF8834864BEF0B49DDCD52231"/>
  </w:style>
  <w:style w:type="paragraph" w:customStyle="1" w:styleId="1705B65075F041E8BECB4C7C7699E282">
    <w:name w:val="1705B65075F041E8BECB4C7C7699E282"/>
  </w:style>
  <w:style w:type="paragraph" w:customStyle="1" w:styleId="A982130EA82E4355B5CE12EFDF60FA9C">
    <w:name w:val="A982130EA82E4355B5CE12EFDF60FA9C"/>
  </w:style>
  <w:style w:type="paragraph" w:customStyle="1" w:styleId="CD64F66BB5E9412C9019DCF3ECFEF01D">
    <w:name w:val="CD64F66BB5E9412C9019DCF3ECFEF01D"/>
  </w:style>
  <w:style w:type="paragraph" w:customStyle="1" w:styleId="DD19FDA2CF7C432D8D77E783C0FB3CF1">
    <w:name w:val="DD19FDA2CF7C432D8D77E783C0FB3CF1"/>
  </w:style>
  <w:style w:type="paragraph" w:customStyle="1" w:styleId="6179D526DD2E42DAA35A77646B5D2D0C">
    <w:name w:val="6179D526DD2E42DAA35A77646B5D2D0C"/>
  </w:style>
  <w:style w:type="paragraph" w:customStyle="1" w:styleId="6ACE624B492D40F6902820BA28B3BB30">
    <w:name w:val="6ACE624B492D40F6902820BA28B3BB30"/>
  </w:style>
  <w:style w:type="paragraph" w:customStyle="1" w:styleId="339AA402A2A140C78802E09A381B4FD6">
    <w:name w:val="339AA402A2A140C78802E09A381B4FD6"/>
  </w:style>
  <w:style w:type="paragraph" w:customStyle="1" w:styleId="D48FF8D3110F4D79BDF2579CEFB3FD1F">
    <w:name w:val="D48FF8D3110F4D79BDF2579CEFB3FD1F"/>
  </w:style>
  <w:style w:type="paragraph" w:customStyle="1" w:styleId="23A040DD18C64929868D90F23B727B9B">
    <w:name w:val="23A040DD18C64929868D90F23B727B9B"/>
  </w:style>
  <w:style w:type="paragraph" w:customStyle="1" w:styleId="357833C40B9E46F0881E2FB67BAA9745">
    <w:name w:val="357833C40B9E46F0881E2FB67BAA9745"/>
  </w:style>
  <w:style w:type="paragraph" w:customStyle="1" w:styleId="CCCCFBE6C71F419D984DD4C98325FD9C">
    <w:name w:val="CCCCFBE6C71F419D984DD4C98325FD9C"/>
  </w:style>
  <w:style w:type="paragraph" w:customStyle="1" w:styleId="D72D733B5B6543D7BDECFC2E36913D0A">
    <w:name w:val="D72D733B5B6543D7BDECFC2E36913D0A"/>
  </w:style>
  <w:style w:type="paragraph" w:customStyle="1" w:styleId="AACD321A64BF401A849D84C7A925F5B3">
    <w:name w:val="AACD321A64BF401A849D84C7A925F5B3"/>
  </w:style>
  <w:style w:type="paragraph" w:customStyle="1" w:styleId="9F5D7ECB3C92455C8BC2BB85088861B3">
    <w:name w:val="9F5D7ECB3C92455C8BC2BB85088861B3"/>
  </w:style>
  <w:style w:type="paragraph" w:customStyle="1" w:styleId="EE36A03541E044049FCC6D698C66CF81">
    <w:name w:val="EE36A03541E044049FCC6D698C66CF81"/>
  </w:style>
  <w:style w:type="paragraph" w:customStyle="1" w:styleId="DDA483B96A72427AB6434E0FB437226F">
    <w:name w:val="DDA483B96A72427AB6434E0FB437226F"/>
  </w:style>
  <w:style w:type="paragraph" w:customStyle="1" w:styleId="F43F78F2CE244ADC932EF22576E944E5">
    <w:name w:val="F43F78F2CE244ADC932EF22576E944E5"/>
  </w:style>
  <w:style w:type="paragraph" w:customStyle="1" w:styleId="30D5B4E0F57549BC9FB192B30B119CD2">
    <w:name w:val="30D5B4E0F57549BC9FB192B30B119CD2"/>
  </w:style>
  <w:style w:type="paragraph" w:customStyle="1" w:styleId="96C86902C38A4015A6B0DFA9B70AE549">
    <w:name w:val="96C86902C38A4015A6B0DFA9B70AE549"/>
  </w:style>
  <w:style w:type="paragraph" w:customStyle="1" w:styleId="26BDF6DA7DC04C2EA99F95AEEBF5B099">
    <w:name w:val="26BDF6DA7DC04C2EA99F95AEEBF5B099"/>
  </w:style>
  <w:style w:type="paragraph" w:customStyle="1" w:styleId="42CC146EFD2940598454A5F6DAA9A2BB">
    <w:name w:val="42CC146EFD2940598454A5F6DAA9A2BB"/>
  </w:style>
  <w:style w:type="paragraph" w:customStyle="1" w:styleId="D5D8EE6CB9724AB7BB634BC78369C4A0">
    <w:name w:val="D5D8EE6CB9724AB7BB634BC78369C4A0"/>
  </w:style>
  <w:style w:type="paragraph" w:customStyle="1" w:styleId="705FCD649CE74DE1A440B8DD6B413C6E">
    <w:name w:val="705FCD649CE74DE1A440B8DD6B413C6E"/>
  </w:style>
  <w:style w:type="paragraph" w:customStyle="1" w:styleId="3003F5EF5A7B470A93D3228A340ED504">
    <w:name w:val="3003F5EF5A7B470A93D3228A340ED504"/>
  </w:style>
  <w:style w:type="paragraph" w:customStyle="1" w:styleId="076AD6F35BCA415584229448DEAEC779">
    <w:name w:val="076AD6F35BCA415584229448DEAEC779"/>
  </w:style>
  <w:style w:type="paragraph" w:customStyle="1" w:styleId="2B8F4FB633E1483FA9A93233798CE68C">
    <w:name w:val="2B8F4FB633E1483FA9A93233798CE68C"/>
  </w:style>
  <w:style w:type="paragraph" w:customStyle="1" w:styleId="D2D69E305755488B9CD0A6911C6841F9">
    <w:name w:val="D2D69E305755488B9CD0A6911C6841F9"/>
  </w:style>
  <w:style w:type="paragraph" w:customStyle="1" w:styleId="48E80C60FA584B7AA275657E8FCEC358">
    <w:name w:val="48E80C60FA584B7AA275657E8FCEC358"/>
  </w:style>
  <w:style w:type="paragraph" w:customStyle="1" w:styleId="99449FB07E4C46CFAAFF17105602E8A4">
    <w:name w:val="99449FB07E4C46CFAAFF17105602E8A4"/>
  </w:style>
  <w:style w:type="paragraph" w:customStyle="1" w:styleId="3E58D67CF9AD4FCEA6479B9DED43B627">
    <w:name w:val="3E58D67CF9AD4FCEA6479B9DED43B627"/>
  </w:style>
  <w:style w:type="paragraph" w:customStyle="1" w:styleId="877846553A35452EA77575EA1FB075A3">
    <w:name w:val="877846553A35452EA77575EA1FB075A3"/>
  </w:style>
  <w:style w:type="paragraph" w:customStyle="1" w:styleId="D54100FF1EB843D1B00A581A062C9852">
    <w:name w:val="D54100FF1EB843D1B00A581A062C9852"/>
  </w:style>
  <w:style w:type="paragraph" w:customStyle="1" w:styleId="7E0DFCFD669A43C399761B6110DE5176">
    <w:name w:val="7E0DFCFD669A43C399761B6110DE5176"/>
  </w:style>
  <w:style w:type="paragraph" w:customStyle="1" w:styleId="2403F9595385402DBA257951ED907DF5">
    <w:name w:val="2403F9595385402DBA257951ED907DF5"/>
  </w:style>
  <w:style w:type="paragraph" w:customStyle="1" w:styleId="E7566A714AE3401A9D8E1C293218BA0A">
    <w:name w:val="E7566A714AE3401A9D8E1C293218BA0A"/>
  </w:style>
  <w:style w:type="paragraph" w:customStyle="1" w:styleId="90F6166599884BDAA0563F5AE6A4B5E4">
    <w:name w:val="90F6166599884BDAA0563F5AE6A4B5E4"/>
  </w:style>
  <w:style w:type="paragraph" w:customStyle="1" w:styleId="88746A47FAC84EB2B3E1E8D881D2F94F">
    <w:name w:val="88746A47FAC84EB2B3E1E8D881D2F94F"/>
  </w:style>
  <w:style w:type="paragraph" w:customStyle="1" w:styleId="E2D44B9747E043D99A7E614361E4334C">
    <w:name w:val="E2D44B9747E043D99A7E614361E4334C"/>
  </w:style>
  <w:style w:type="paragraph" w:customStyle="1" w:styleId="FC8D9F7A532244949D38B7E6ECC89390">
    <w:name w:val="FC8D9F7A532244949D38B7E6ECC89390"/>
  </w:style>
  <w:style w:type="paragraph" w:customStyle="1" w:styleId="7E42952E3E9949368333FB1D6CA01152">
    <w:name w:val="7E42952E3E9949368333FB1D6CA01152"/>
  </w:style>
  <w:style w:type="paragraph" w:customStyle="1" w:styleId="8321491DE3574F43A6C9A831618F30B3">
    <w:name w:val="8321491DE3574F43A6C9A831618F30B3"/>
  </w:style>
  <w:style w:type="paragraph" w:customStyle="1" w:styleId="3A08AA807DB24DBF82027F832713001F">
    <w:name w:val="3A08AA807DB24DBF82027F832713001F"/>
  </w:style>
  <w:style w:type="paragraph" w:customStyle="1" w:styleId="E0863FDA3D8A4E72B71448DD4355E02C">
    <w:name w:val="E0863FDA3D8A4E72B71448DD4355E02C"/>
  </w:style>
  <w:style w:type="paragraph" w:customStyle="1" w:styleId="33913A0B63504C6E912BE817E8D59529">
    <w:name w:val="33913A0B63504C6E912BE817E8D59529"/>
  </w:style>
  <w:style w:type="paragraph" w:customStyle="1" w:styleId="8D2DBE4EA2E946889488B3E8C0E49F07">
    <w:name w:val="8D2DBE4EA2E946889488B3E8C0E49F07"/>
  </w:style>
  <w:style w:type="paragraph" w:customStyle="1" w:styleId="64A18CE6EBC343A7902A5A6EEAD19C65">
    <w:name w:val="64A18CE6EBC343A7902A5A6EEAD19C65"/>
  </w:style>
  <w:style w:type="paragraph" w:customStyle="1" w:styleId="C0C4AA4582644772B53DCBA766A1D9BD">
    <w:name w:val="C0C4AA4582644772B53DCBA766A1D9BD"/>
  </w:style>
  <w:style w:type="paragraph" w:customStyle="1" w:styleId="E0C1CFE0E117485CB8D886A3B1F1370B">
    <w:name w:val="E0C1CFE0E117485CB8D886A3B1F1370B"/>
  </w:style>
  <w:style w:type="paragraph" w:customStyle="1" w:styleId="5C68FB55A5D94C1B979F39D1580229D6">
    <w:name w:val="5C68FB55A5D94C1B979F39D1580229D6"/>
  </w:style>
  <w:style w:type="paragraph" w:customStyle="1" w:styleId="71E954990C364153860F268A805AF0F8">
    <w:name w:val="71E954990C364153860F268A805AF0F8"/>
  </w:style>
  <w:style w:type="paragraph" w:customStyle="1" w:styleId="32021EAC285448FFBBC1A02B89250F97">
    <w:name w:val="32021EAC285448FFBBC1A02B89250F97"/>
  </w:style>
  <w:style w:type="paragraph" w:customStyle="1" w:styleId="E2DE2B21404E495B854EF6E9E0A93515">
    <w:name w:val="E2DE2B21404E495B854EF6E9E0A93515"/>
  </w:style>
  <w:style w:type="paragraph" w:customStyle="1" w:styleId="717D69E90B464B4EA33126B9A85420A5">
    <w:name w:val="717D69E90B464B4EA33126B9A85420A5"/>
  </w:style>
  <w:style w:type="paragraph" w:customStyle="1" w:styleId="16D99D10110D4ACCB73C93263D5E3C7F">
    <w:name w:val="16D99D10110D4ACCB73C93263D5E3C7F"/>
  </w:style>
  <w:style w:type="paragraph" w:customStyle="1" w:styleId="81C35305C1814230B3464F00899DE0B3">
    <w:name w:val="81C35305C1814230B3464F00899DE0B3"/>
  </w:style>
  <w:style w:type="paragraph" w:customStyle="1" w:styleId="95CDF13810094E098E980C870FDEBA69">
    <w:name w:val="95CDF13810094E098E980C870FDEBA69"/>
  </w:style>
  <w:style w:type="paragraph" w:customStyle="1" w:styleId="5C9EA6EF93F5496EAD1FFDF681191B96">
    <w:name w:val="5C9EA6EF93F5496EAD1FFDF681191B96"/>
  </w:style>
  <w:style w:type="paragraph" w:customStyle="1" w:styleId="D05D733CE7374473B66D3DF5DB6F977B">
    <w:name w:val="D05D733CE7374473B66D3DF5DB6F977B"/>
  </w:style>
  <w:style w:type="paragraph" w:customStyle="1" w:styleId="E83D6C6004BE451F8B793888DC225EAF">
    <w:name w:val="E83D6C6004BE451F8B793888DC225EAF"/>
  </w:style>
  <w:style w:type="paragraph" w:customStyle="1" w:styleId="3F0362D0B93840398D334A4E573FA598">
    <w:name w:val="3F0362D0B93840398D334A4E573FA598"/>
  </w:style>
  <w:style w:type="paragraph" w:customStyle="1" w:styleId="5964DDAB1BD74B8DAF9443BE9F0BC111">
    <w:name w:val="5964DDAB1BD74B8DAF9443BE9F0BC111"/>
  </w:style>
  <w:style w:type="paragraph" w:customStyle="1" w:styleId="AD7A57C50F3241A7A197F12253BB4B7C">
    <w:name w:val="AD7A57C50F3241A7A197F12253BB4B7C"/>
  </w:style>
  <w:style w:type="paragraph" w:customStyle="1" w:styleId="2BF034BDBFD746258624A39B72F165A2">
    <w:name w:val="2BF034BDBFD746258624A39B72F165A2"/>
  </w:style>
  <w:style w:type="paragraph" w:customStyle="1" w:styleId="7C1C95290B4049D09A7E6667EDD9CE81">
    <w:name w:val="7C1C95290B4049D09A7E6667EDD9CE81"/>
  </w:style>
  <w:style w:type="paragraph" w:customStyle="1" w:styleId="62B46EA52866499B968A80B589A64D09">
    <w:name w:val="62B46EA52866499B968A80B589A64D09"/>
  </w:style>
  <w:style w:type="paragraph" w:customStyle="1" w:styleId="F2BB3F5D768445DA95073C52D28482A2">
    <w:name w:val="F2BB3F5D768445DA95073C52D28482A2"/>
  </w:style>
  <w:style w:type="paragraph" w:customStyle="1" w:styleId="8201D88ED1E54374BC26B68E3F1B3F19">
    <w:name w:val="8201D88ED1E54374BC26B68E3F1B3F19"/>
  </w:style>
  <w:style w:type="paragraph" w:customStyle="1" w:styleId="D87622BC8BCD4835AF024DC7C5068C5C">
    <w:name w:val="D87622BC8BCD4835AF024DC7C5068C5C"/>
  </w:style>
  <w:style w:type="paragraph" w:customStyle="1" w:styleId="1456ECEEA5AD493BB99F47FA6FBE5FD2">
    <w:name w:val="1456ECEEA5AD493BB99F47FA6FBE5FD2"/>
  </w:style>
  <w:style w:type="paragraph" w:customStyle="1" w:styleId="0E6A244AA74F4AB5B18191E507BBD9E8">
    <w:name w:val="0E6A244AA74F4AB5B18191E507BBD9E8"/>
  </w:style>
  <w:style w:type="paragraph" w:customStyle="1" w:styleId="802F9ED0669B47C78B39BE81774C3A02">
    <w:name w:val="802F9ED0669B47C78B39BE81774C3A02"/>
  </w:style>
  <w:style w:type="paragraph" w:customStyle="1" w:styleId="76141853BEDB4A01977466FCBC07B7B0">
    <w:name w:val="76141853BEDB4A01977466FCBC07B7B0"/>
  </w:style>
  <w:style w:type="paragraph" w:customStyle="1" w:styleId="85449B4ACEE34C86B2F3827B1589548A">
    <w:name w:val="85449B4ACEE34C86B2F3827B1589548A"/>
  </w:style>
  <w:style w:type="paragraph" w:customStyle="1" w:styleId="203887093EED4D11A5BFBFEE41E8FA4C">
    <w:name w:val="203887093EED4D11A5BFBFEE41E8FA4C"/>
  </w:style>
  <w:style w:type="paragraph" w:customStyle="1" w:styleId="B92D80247406405EB1C00F88EDA9158C">
    <w:name w:val="B92D80247406405EB1C00F88EDA9158C"/>
  </w:style>
  <w:style w:type="paragraph" w:customStyle="1" w:styleId="D46E34525C8D41F38E64831C860EA465">
    <w:name w:val="D46E34525C8D41F38E64831C860EA465"/>
  </w:style>
  <w:style w:type="paragraph" w:customStyle="1" w:styleId="462438DF1EDD48D2899405203EC0B761">
    <w:name w:val="462438DF1EDD48D2899405203EC0B761"/>
  </w:style>
  <w:style w:type="paragraph" w:customStyle="1" w:styleId="00B831C18FE14E9EADAEAAABD813AF6A">
    <w:name w:val="00B831C18FE14E9EADAEAAABD813AF6A"/>
  </w:style>
  <w:style w:type="paragraph" w:customStyle="1" w:styleId="065B122F9E2D4EF99F99957CF4C1015D">
    <w:name w:val="065B122F9E2D4EF99F99957CF4C1015D"/>
  </w:style>
  <w:style w:type="paragraph" w:customStyle="1" w:styleId="CF9AC90C55E443A4B11AC176754489EC">
    <w:name w:val="CF9AC90C55E443A4B11AC176754489EC"/>
  </w:style>
  <w:style w:type="paragraph" w:customStyle="1" w:styleId="27935171DD994796B9D237EAB20DEDD8">
    <w:name w:val="27935171DD994796B9D237EAB20DEDD8"/>
  </w:style>
  <w:style w:type="paragraph" w:customStyle="1" w:styleId="88F5BB6C3DFD402CBED9267C2F9E8C3B">
    <w:name w:val="88F5BB6C3DFD402CBED9267C2F9E8C3B"/>
  </w:style>
  <w:style w:type="paragraph" w:customStyle="1" w:styleId="33FF681FFBEA46C1A16C31F0CC10A123">
    <w:name w:val="33FF681FFBEA46C1A16C31F0CC10A123"/>
  </w:style>
  <w:style w:type="paragraph" w:customStyle="1" w:styleId="BA034C17EDD04488B8FFE52D9B718D92">
    <w:name w:val="BA034C17EDD04488B8FFE52D9B718D92"/>
  </w:style>
  <w:style w:type="paragraph" w:customStyle="1" w:styleId="5445908DB5774B3492D795987DCA6C6C">
    <w:name w:val="5445908DB5774B3492D795987DCA6C6C"/>
  </w:style>
  <w:style w:type="paragraph" w:customStyle="1" w:styleId="F53B7D4CF0384D26BA31BA7359C20947">
    <w:name w:val="F53B7D4CF0384D26BA31BA7359C20947"/>
  </w:style>
  <w:style w:type="paragraph" w:customStyle="1" w:styleId="9E8B1E46CA9F46068BB58B428EE48560">
    <w:name w:val="9E8B1E46CA9F46068BB58B428EE48560"/>
  </w:style>
  <w:style w:type="paragraph" w:customStyle="1" w:styleId="2F1FEE610B8D4831BA679BF32F05838B">
    <w:name w:val="2F1FEE610B8D4831BA679BF32F05838B"/>
  </w:style>
  <w:style w:type="paragraph" w:customStyle="1" w:styleId="9D22260AC68E45D58AB8271269FFC6C6">
    <w:name w:val="9D22260AC68E45D58AB8271269FFC6C6"/>
  </w:style>
  <w:style w:type="paragraph" w:customStyle="1" w:styleId="53781748ADCD4E8EA899572084686F71">
    <w:name w:val="53781748ADCD4E8EA899572084686F71"/>
  </w:style>
  <w:style w:type="paragraph" w:customStyle="1" w:styleId="10E1102400DE494780E5BB00BF45FF40">
    <w:name w:val="10E1102400DE494780E5BB00BF45FF40"/>
  </w:style>
  <w:style w:type="paragraph" w:customStyle="1" w:styleId="54821DAC71DF43F8AB05BCBCC8269AD7">
    <w:name w:val="54821DAC71DF43F8AB05BCBCC8269AD7"/>
  </w:style>
  <w:style w:type="paragraph" w:customStyle="1" w:styleId="6E6AC07310894BD182F923F1EE608495">
    <w:name w:val="6E6AC07310894BD182F923F1EE608495"/>
  </w:style>
  <w:style w:type="paragraph" w:customStyle="1" w:styleId="554296629D254A0CB941748842069731">
    <w:name w:val="554296629D254A0CB941748842069731"/>
  </w:style>
  <w:style w:type="paragraph" w:customStyle="1" w:styleId="63BD9A3C486149BA812F79A0DFCCC232">
    <w:name w:val="63BD9A3C486149BA812F79A0DFCCC232"/>
  </w:style>
  <w:style w:type="paragraph" w:customStyle="1" w:styleId="C45EAFB50A8E4D208506B8B9DB44EDDB">
    <w:name w:val="C45EAFB50A8E4D208506B8B9DB44EDDB"/>
  </w:style>
  <w:style w:type="paragraph" w:customStyle="1" w:styleId="B02C998F8B014A0B80263DECC371BB51">
    <w:name w:val="B02C998F8B014A0B80263DECC371BB51"/>
  </w:style>
  <w:style w:type="paragraph" w:customStyle="1" w:styleId="40714F6C81DC429FB3EC8FAE71F17545">
    <w:name w:val="40714F6C81DC429FB3EC8FAE71F17545"/>
  </w:style>
  <w:style w:type="paragraph" w:customStyle="1" w:styleId="EA5D62CE155542FCAE86404B61047492">
    <w:name w:val="EA5D62CE155542FCAE86404B61047492"/>
  </w:style>
  <w:style w:type="paragraph" w:customStyle="1" w:styleId="BECB8C60549345AF95608D1073260BEB">
    <w:name w:val="BECB8C60549345AF95608D1073260BEB"/>
  </w:style>
  <w:style w:type="paragraph" w:customStyle="1" w:styleId="FA3646F432E94BB6BE56B9AC32E58C7C">
    <w:name w:val="FA3646F432E94BB6BE56B9AC32E58C7C"/>
  </w:style>
  <w:style w:type="paragraph" w:customStyle="1" w:styleId="8C33DAE8EDBF4339B9674CA32C84F1CD">
    <w:name w:val="8C33DAE8EDBF4339B9674CA32C84F1CD"/>
  </w:style>
  <w:style w:type="paragraph" w:customStyle="1" w:styleId="9657C5C64DB041F0ADD87CCB6A70E430">
    <w:name w:val="9657C5C64DB041F0ADD87CCB6A70E430"/>
  </w:style>
  <w:style w:type="paragraph" w:customStyle="1" w:styleId="5C671DC83CCB4619A805FC9C5FF63152">
    <w:name w:val="5C671DC83CCB4619A805FC9C5FF63152"/>
  </w:style>
  <w:style w:type="paragraph" w:customStyle="1" w:styleId="283DE9B204AF4E2B9B5C4E059418D07B">
    <w:name w:val="283DE9B204AF4E2B9B5C4E059418D07B"/>
  </w:style>
  <w:style w:type="paragraph" w:customStyle="1" w:styleId="64DE5D7FA42C4E7C8D611048B31FB158">
    <w:name w:val="64DE5D7FA42C4E7C8D611048B31FB158"/>
  </w:style>
  <w:style w:type="paragraph" w:customStyle="1" w:styleId="79FDF39E9F824D9A81F93392F522F797">
    <w:name w:val="79FDF39E9F824D9A81F93392F522F797"/>
  </w:style>
  <w:style w:type="paragraph" w:customStyle="1" w:styleId="0C6E229769E64193AB4C5974E79A2DE5">
    <w:name w:val="0C6E229769E64193AB4C5974E79A2DE5"/>
  </w:style>
  <w:style w:type="paragraph" w:customStyle="1" w:styleId="E5E16FD923074F789CA308FBDA2EB3D6">
    <w:name w:val="E5E16FD923074F789CA308FBDA2EB3D6"/>
  </w:style>
  <w:style w:type="paragraph" w:customStyle="1" w:styleId="21F9AD7D7E7E4F1F8BC547AB7E09EF07">
    <w:name w:val="21F9AD7D7E7E4F1F8BC547AB7E09EF07"/>
  </w:style>
  <w:style w:type="paragraph" w:customStyle="1" w:styleId="70F21CB941C34FF2980A196AD0C6F487">
    <w:name w:val="70F21CB941C34FF2980A196AD0C6F487"/>
  </w:style>
  <w:style w:type="paragraph" w:customStyle="1" w:styleId="C701A7F8E6D444A1B1E5932A7FAA2A4A">
    <w:name w:val="C701A7F8E6D444A1B1E5932A7FAA2A4A"/>
  </w:style>
  <w:style w:type="paragraph" w:customStyle="1" w:styleId="7ACB174CB525444A855935EBC96FB89F">
    <w:name w:val="7ACB174CB525444A855935EBC96FB89F"/>
    <w:rsid w:val="00B56CF8"/>
  </w:style>
  <w:style w:type="paragraph" w:customStyle="1" w:styleId="64022D1C116A40A9A68306081E6BC6E5">
    <w:name w:val="64022D1C116A40A9A68306081E6BC6E5"/>
    <w:rsid w:val="00B56CF8"/>
  </w:style>
  <w:style w:type="paragraph" w:customStyle="1" w:styleId="032609960ECF48B7B0F2726FC1382D4C">
    <w:name w:val="032609960ECF48B7B0F2726FC1382D4C"/>
    <w:rsid w:val="00B56CF8"/>
  </w:style>
  <w:style w:type="paragraph" w:customStyle="1" w:styleId="338B59A75316405AA015A79F5753B929">
    <w:name w:val="338B59A75316405AA015A79F5753B929"/>
    <w:rsid w:val="00B56CF8"/>
  </w:style>
  <w:style w:type="paragraph" w:customStyle="1" w:styleId="C15993D929F240C2B8E7F10741BBF304">
    <w:name w:val="C15993D929F240C2B8E7F10741BBF304"/>
    <w:rsid w:val="00B56CF8"/>
  </w:style>
  <w:style w:type="paragraph" w:customStyle="1" w:styleId="FD38E222763A4EC58725923A985438A4">
    <w:name w:val="FD38E222763A4EC58725923A985438A4"/>
    <w:rsid w:val="00B56CF8"/>
  </w:style>
  <w:style w:type="paragraph" w:customStyle="1" w:styleId="FB793BF5971240A5A48DD72C1F364B22">
    <w:name w:val="FB793BF5971240A5A48DD72C1F364B22"/>
    <w:rsid w:val="00B56CF8"/>
  </w:style>
  <w:style w:type="paragraph" w:customStyle="1" w:styleId="CAA26F2C031E416BA9539B8B5F9E3948">
    <w:name w:val="CAA26F2C031E416BA9539B8B5F9E3948"/>
    <w:rsid w:val="00B56CF8"/>
  </w:style>
  <w:style w:type="paragraph" w:customStyle="1" w:styleId="1EA1690CEB094967BB02CE9870F85F97">
    <w:name w:val="1EA1690CEB094967BB02CE9870F85F97"/>
    <w:rsid w:val="00B56CF8"/>
  </w:style>
  <w:style w:type="paragraph" w:customStyle="1" w:styleId="137A4F5C56374333BCBC7DB6259CE2EB">
    <w:name w:val="137A4F5C56374333BCBC7DB6259CE2EB"/>
    <w:rsid w:val="00B56CF8"/>
  </w:style>
  <w:style w:type="paragraph" w:customStyle="1" w:styleId="74A686C87FF84B33ACB98CD5CEFBDB92">
    <w:name w:val="74A686C87FF84B33ACB98CD5CEFBDB92"/>
    <w:rsid w:val="00B56CF8"/>
  </w:style>
  <w:style w:type="paragraph" w:customStyle="1" w:styleId="BA8D14CB3AA84F51924E40FA81215499">
    <w:name w:val="BA8D14CB3AA84F51924E40FA81215499"/>
    <w:rsid w:val="00B56CF8"/>
  </w:style>
  <w:style w:type="paragraph" w:customStyle="1" w:styleId="443E0A37CF484F268E94A5AF66E582B5">
    <w:name w:val="443E0A37CF484F268E94A5AF66E582B5"/>
    <w:rsid w:val="00B56CF8"/>
  </w:style>
  <w:style w:type="paragraph" w:customStyle="1" w:styleId="1C3274B28B994841A42640FCBB2858D2">
    <w:name w:val="1C3274B28B994841A42640FCBB2858D2"/>
    <w:rsid w:val="00B56CF8"/>
  </w:style>
  <w:style w:type="paragraph" w:customStyle="1" w:styleId="06ADAD386BFB4C10A7E61377B4E70C39">
    <w:name w:val="06ADAD386BFB4C10A7E61377B4E70C39"/>
    <w:rsid w:val="00B56CF8"/>
  </w:style>
  <w:style w:type="paragraph" w:customStyle="1" w:styleId="CCF159F1F1B947E5929938583E587049">
    <w:name w:val="CCF159F1F1B947E5929938583E587049"/>
    <w:rsid w:val="00B56CF8"/>
  </w:style>
  <w:style w:type="paragraph" w:customStyle="1" w:styleId="0F7EE36DFEAF4AB687E06E5373611C0E">
    <w:name w:val="0F7EE36DFEAF4AB687E06E5373611C0E"/>
    <w:rsid w:val="00B56CF8"/>
  </w:style>
  <w:style w:type="paragraph" w:customStyle="1" w:styleId="F1DC9791332C432DAC467483B992B179">
    <w:name w:val="F1DC9791332C432DAC467483B992B179"/>
    <w:rsid w:val="00B56CF8"/>
  </w:style>
  <w:style w:type="paragraph" w:customStyle="1" w:styleId="4502270D0D874666BEE6798ECE54D577">
    <w:name w:val="4502270D0D874666BEE6798ECE54D577"/>
    <w:rsid w:val="00B56CF8"/>
  </w:style>
  <w:style w:type="paragraph" w:customStyle="1" w:styleId="B3C8FFEC99D34516BA31563D8676DC3F">
    <w:name w:val="B3C8FFEC99D34516BA31563D8676DC3F"/>
    <w:rsid w:val="00B56CF8"/>
  </w:style>
  <w:style w:type="paragraph" w:customStyle="1" w:styleId="B8C17D0BBD844C61B5678A3B3A2EA485">
    <w:name w:val="B8C17D0BBD844C61B5678A3B3A2EA485"/>
    <w:rsid w:val="00B56CF8"/>
  </w:style>
  <w:style w:type="paragraph" w:customStyle="1" w:styleId="01E560EEE3DD4F77A9F41BCF181D4F71">
    <w:name w:val="01E560EEE3DD4F77A9F41BCF181D4F71"/>
    <w:rsid w:val="00B56CF8"/>
  </w:style>
  <w:style w:type="paragraph" w:customStyle="1" w:styleId="583F09DB733B4D38BDF49B66696949EE">
    <w:name w:val="583F09DB733B4D38BDF49B66696949EE"/>
    <w:rsid w:val="00B56CF8"/>
  </w:style>
  <w:style w:type="paragraph" w:customStyle="1" w:styleId="81653E7047504884A2DE91EC4711535B">
    <w:name w:val="81653E7047504884A2DE91EC4711535B"/>
    <w:rsid w:val="00B56CF8"/>
  </w:style>
  <w:style w:type="paragraph" w:customStyle="1" w:styleId="D1925007FF9B429F9533FE141228BEF8">
    <w:name w:val="D1925007FF9B429F9533FE141228BEF8"/>
    <w:rsid w:val="00B56CF8"/>
  </w:style>
  <w:style w:type="paragraph" w:customStyle="1" w:styleId="7B07496199C84543BE229F97183DE410">
    <w:name w:val="7B07496199C84543BE229F97183DE410"/>
    <w:rsid w:val="00B56CF8"/>
  </w:style>
  <w:style w:type="paragraph" w:customStyle="1" w:styleId="D8D1CCE8B00F40B2BDF3182FA1ED8930">
    <w:name w:val="D8D1CCE8B00F40B2BDF3182FA1ED8930"/>
    <w:rsid w:val="00B56CF8"/>
  </w:style>
  <w:style w:type="paragraph" w:customStyle="1" w:styleId="F84C790134794B1A93FD2B729CC4F119">
    <w:name w:val="F84C790134794B1A93FD2B729CC4F119"/>
    <w:rsid w:val="00B56CF8"/>
  </w:style>
  <w:style w:type="paragraph" w:customStyle="1" w:styleId="D2ECF65B77DA40BB88925EDD999FFAE1">
    <w:name w:val="D2ECF65B77DA40BB88925EDD999FFAE1"/>
    <w:rsid w:val="00B56CF8"/>
  </w:style>
  <w:style w:type="paragraph" w:customStyle="1" w:styleId="571D62CE47D44152AC057E3B9B5851FD">
    <w:name w:val="571D62CE47D44152AC057E3B9B5851FD"/>
    <w:rsid w:val="00B56CF8"/>
  </w:style>
  <w:style w:type="paragraph" w:customStyle="1" w:styleId="1EFDEE6668E44ACE9E29117622BF5466">
    <w:name w:val="1EFDEE6668E44ACE9E29117622BF5466"/>
    <w:rsid w:val="00B56CF8"/>
  </w:style>
  <w:style w:type="paragraph" w:customStyle="1" w:styleId="3B93EC9ECE6046E19AD698CC4F4494DE">
    <w:name w:val="3B93EC9ECE6046E19AD698CC4F4494DE"/>
    <w:rsid w:val="00B56CF8"/>
  </w:style>
  <w:style w:type="paragraph" w:customStyle="1" w:styleId="A6F3741063654303AC83BD319C26FDA7">
    <w:name w:val="A6F3741063654303AC83BD319C26FDA7"/>
    <w:rsid w:val="00B56CF8"/>
  </w:style>
  <w:style w:type="paragraph" w:customStyle="1" w:styleId="868865E06C4549979B0F44B3FE608E60">
    <w:name w:val="868865E06C4549979B0F44B3FE608E60"/>
    <w:rsid w:val="00B56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resume.dotx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2024-11-05T04:31:00Z</dcterms:created>
  <dcterms:modified xsi:type="dcterms:W3CDTF">2024-11-05T04:59:00Z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